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2C" w:rsidRPr="00355623" w:rsidRDefault="00217B2C" w:rsidP="00217B2C">
      <w:pPr>
        <w:pStyle w:val="a1"/>
        <w:spacing w:line="276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72C133" wp14:editId="5E6AA122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19050" t="0" r="3810" b="0"/>
            <wp:wrapNone/>
            <wp:docPr id="3" name="תמונה 3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lpi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5623">
        <w:rPr>
          <w:b/>
          <w:bCs/>
          <w:szCs w:val="20"/>
          <w:u w:val="none"/>
          <w:rtl/>
        </w:rPr>
        <w:t>חיל האוויר</w:t>
      </w:r>
      <w:r w:rsidRPr="00355623">
        <w:rPr>
          <w:b/>
          <w:bCs/>
          <w:szCs w:val="20"/>
          <w:u w:val="none"/>
          <w:rtl/>
        </w:rPr>
        <w:br/>
      </w:r>
      <w:r w:rsidRPr="00355623">
        <w:rPr>
          <w:rFonts w:hint="cs"/>
          <w:b/>
          <w:bCs/>
          <w:szCs w:val="20"/>
          <w:u w:val="none"/>
          <w:rtl/>
        </w:rPr>
        <w:t>ביה"ס לפיקוד ומנהיגות</w:t>
      </w:r>
      <w:r w:rsidRPr="00355623">
        <w:rPr>
          <w:b/>
          <w:bCs/>
          <w:szCs w:val="20"/>
          <w:u w:val="none"/>
          <w:rtl/>
        </w:rPr>
        <w:br/>
      </w:r>
      <w:r w:rsidRPr="00355623">
        <w:rPr>
          <w:rFonts w:hint="cs"/>
          <w:b/>
          <w:bCs/>
          <w:szCs w:val="20"/>
          <w:rtl/>
        </w:rPr>
        <w:t>תכנית</w:t>
      </w:r>
      <w:r w:rsidRPr="00355623">
        <w:rPr>
          <w:b/>
          <w:bCs/>
          <w:szCs w:val="20"/>
          <w:rtl/>
        </w:rPr>
        <w:t xml:space="preserve"> תלפיות</w:t>
      </w:r>
      <w:r w:rsidRPr="00355623">
        <w:rPr>
          <w:b/>
          <w:bCs/>
          <w:szCs w:val="20"/>
          <w:u w:val="none"/>
          <w:rtl/>
        </w:rPr>
        <w:br/>
      </w:r>
      <w:r>
        <w:rPr>
          <w:b/>
          <w:bCs/>
          <w:sz w:val="24"/>
          <w:u w:val="none"/>
          <w:rtl/>
        </w:rPr>
        <w:br/>
      </w:r>
    </w:p>
    <w:p w:rsidR="00217B2C" w:rsidRPr="00583F66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217B2C" w:rsidRPr="00A05278" w:rsidRDefault="00217B2C" w:rsidP="00217B2C">
      <w:pPr>
        <w:pStyle w:val="a1"/>
        <w:spacing w:line="360" w:lineRule="auto"/>
        <w:ind w:left="0" w:right="33" w:firstLine="0"/>
        <w:jc w:val="center"/>
        <w:rPr>
          <w:b/>
          <w:bCs/>
          <w:sz w:val="32"/>
          <w:szCs w:val="32"/>
          <w:rtl/>
        </w:rPr>
      </w:pPr>
      <w:r w:rsidRPr="00A05278">
        <w:rPr>
          <w:rFonts w:hint="cs"/>
          <w:b/>
          <w:bCs/>
          <w:sz w:val="32"/>
          <w:szCs w:val="32"/>
          <w:rtl/>
        </w:rPr>
        <w:t>סיכום פעילות: &lt;נושא הפעילות&gt;</w:t>
      </w:r>
    </w:p>
    <w:p w:rsidR="00217B2C" w:rsidRDefault="00217B2C" w:rsidP="00217B2C">
      <w:pPr>
        <w:pStyle w:val="a1"/>
        <w:spacing w:line="360" w:lineRule="auto"/>
        <w:ind w:left="0" w:right="33" w:firstLine="0"/>
        <w:rPr>
          <w:b/>
          <w:bCs/>
          <w:sz w:val="28"/>
          <w:szCs w:val="28"/>
          <w:u w:val="none"/>
          <w:rtl/>
        </w:rPr>
      </w:pP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rFonts w:hint="cs"/>
          <w:b/>
          <w:bCs/>
          <w:sz w:val="28"/>
          <w:szCs w:val="28"/>
          <w:u w:val="none"/>
          <w:rtl/>
        </w:rPr>
        <w:t xml:space="preserve">הערכה מספרית: </w:t>
      </w:r>
      <w:r w:rsidRPr="00A05278">
        <w:rPr>
          <w:rFonts w:hint="cs"/>
          <w:sz w:val="28"/>
          <w:szCs w:val="28"/>
          <w:u w:val="none"/>
          <w:rtl/>
        </w:rPr>
        <w:t>&lt;מספר בין 1 ל10 שמסמל כמה הפעילות הייתה טובה באופן כללי&gt;</w:t>
      </w:r>
    </w:p>
    <w:p w:rsidR="00217B2C" w:rsidRDefault="00217B2C" w:rsidP="00217B2C">
      <w:pPr>
        <w:pStyle w:val="a1"/>
        <w:spacing w:line="360" w:lineRule="auto"/>
        <w:ind w:left="0" w:right="33" w:firstLine="0"/>
        <w:rPr>
          <w:b/>
          <w:bCs/>
          <w:sz w:val="28"/>
          <w:szCs w:val="28"/>
          <w:u w:val="none"/>
          <w:rtl/>
        </w:rPr>
      </w:pP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rFonts w:hint="cs"/>
          <w:b/>
          <w:bCs/>
          <w:sz w:val="28"/>
          <w:szCs w:val="28"/>
          <w:u w:val="none"/>
          <w:rtl/>
        </w:rPr>
        <w:t xml:space="preserve">הערכה מילולית: </w:t>
      </w:r>
      <w:r>
        <w:rPr>
          <w:rFonts w:hint="cs"/>
          <w:sz w:val="28"/>
          <w:szCs w:val="28"/>
          <w:u w:val="none"/>
          <w:rtl/>
        </w:rPr>
        <w:t>&lt;תיאור מילולי של כמה הפעילות הייתה טובה&gt;</w:t>
      </w: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rFonts w:hint="cs"/>
          <w:b/>
          <w:bCs/>
          <w:sz w:val="28"/>
          <w:szCs w:val="28"/>
          <w:u w:val="none"/>
          <w:rtl/>
        </w:rPr>
        <w:t>סיכום:</w:t>
      </w:r>
      <w:r>
        <w:rPr>
          <w:rFonts w:hint="cs"/>
          <w:sz w:val="28"/>
          <w:szCs w:val="28"/>
          <w:u w:val="none"/>
          <w:rtl/>
        </w:rPr>
        <w:t xml:space="preserve"> &lt;כאן יש להכניס את הסיכום של הפעילות שאת/ה כותב/ת&gt;</w:t>
      </w: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rFonts w:hint="cs"/>
          <w:b/>
          <w:bCs/>
          <w:sz w:val="28"/>
          <w:szCs w:val="28"/>
          <w:u w:val="none"/>
          <w:rtl/>
        </w:rPr>
        <w:t xml:space="preserve">נקודות לשימור: </w:t>
      </w:r>
      <w:r>
        <w:rPr>
          <w:rFonts w:hint="cs"/>
          <w:sz w:val="28"/>
          <w:szCs w:val="28"/>
          <w:u w:val="none"/>
          <w:rtl/>
        </w:rPr>
        <w:t>&lt;נשמח אם תכתוב/תכתבי דברים ספציפיים שהיו טובים בפעילות&gt;</w:t>
      </w:r>
    </w:p>
    <w:p w:rsidR="00217B2C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217B2C" w:rsidRPr="00A05278" w:rsidRDefault="00217B2C" w:rsidP="00217B2C">
      <w:pPr>
        <w:pStyle w:val="a1"/>
        <w:spacing w:line="360" w:lineRule="auto"/>
        <w:ind w:left="0" w:right="33" w:firstLine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none"/>
          <w:rtl/>
        </w:rPr>
        <w:t>נקודות לשיפור:</w:t>
      </w:r>
      <w:r>
        <w:rPr>
          <w:rFonts w:hint="cs"/>
          <w:sz w:val="28"/>
          <w:szCs w:val="28"/>
          <w:u w:val="none"/>
          <w:rtl/>
        </w:rPr>
        <w:t xml:space="preserve"> &lt;נשמח אם תכתוב/תכתבי דברים ספציפיים שלא היו טובים בפעילות&gt;</w:t>
      </w:r>
    </w:p>
    <w:p w:rsidR="00217B2C" w:rsidRPr="009649DA" w:rsidRDefault="00217B2C" w:rsidP="00217B2C">
      <w:pPr>
        <w:spacing w:line="360" w:lineRule="auto"/>
        <w:jc w:val="both"/>
        <w:rPr>
          <w:rFonts w:cs="David"/>
          <w:rtl/>
        </w:rPr>
      </w:pPr>
      <w:r w:rsidRPr="00D15525">
        <w:rPr>
          <w:rFonts w:cs="David"/>
          <w:rtl/>
          <w:lang w:eastAsia="en-US"/>
        </w:rPr>
        <w:br/>
      </w:r>
    </w:p>
    <w:p w:rsidR="00544C11" w:rsidRPr="00217B2C" w:rsidRDefault="00544C11" w:rsidP="00217B2C">
      <w:pPr>
        <w:rPr>
          <w:rtl/>
        </w:rPr>
      </w:pPr>
      <w:bookmarkStart w:id="0" w:name="_GoBack"/>
      <w:bookmarkEnd w:id="0"/>
    </w:p>
    <w:sectPr w:rsidR="00544C11" w:rsidRPr="00217B2C" w:rsidSect="0047337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71" w:rsidRDefault="00376471">
      <w:r>
        <w:separator/>
      </w:r>
    </w:p>
  </w:endnote>
  <w:endnote w:type="continuationSeparator" w:id="0">
    <w:p w:rsidR="00376471" w:rsidRDefault="0037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71" w:rsidRDefault="00376471">
      <w:r>
        <w:separator/>
      </w:r>
    </w:p>
  </w:footnote>
  <w:footnote w:type="continuationSeparator" w:id="0">
    <w:p w:rsidR="00376471" w:rsidRDefault="00376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Default="006655D3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Pr="005947DA" w:rsidRDefault="00A35D22">
    <w:pPr>
      <w:pStyle w:val="Footer"/>
      <w:rPr>
        <w:rFonts w:cs="David"/>
        <w:sz w:val="18"/>
        <w:szCs w:val="20"/>
        <w:rtl/>
      </w:rPr>
    </w:pPr>
    <w:r>
      <w:rPr>
        <w:rFonts w:hint="cs"/>
        <w:rtl/>
      </w:rPr>
      <w:tab/>
    </w:r>
  </w:p>
  <w:p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:rsidR="00A35D22" w:rsidRDefault="006655D3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9649DA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11" w:rsidRPr="00544C11" w:rsidRDefault="00544C11">
    <w:pPr>
      <w:pStyle w:val="Header"/>
      <w:jc w:val="center"/>
      <w:rPr>
        <w:rFonts w:cs="David"/>
        <w:sz w:val="20"/>
        <w:szCs w:val="20"/>
        <w:u w:val="single"/>
        <w:rtl/>
      </w:rPr>
    </w:pPr>
    <w:r w:rsidRPr="00544C11">
      <w:rPr>
        <w:rFonts w:cs="David" w:hint="cs"/>
        <w:sz w:val="20"/>
        <w:szCs w:val="20"/>
        <w:u w:val="single"/>
        <w:rtl/>
      </w:rPr>
      <w:t>בלמ"ס</w:t>
    </w:r>
  </w:p>
  <w:p w:rsidR="00544C11" w:rsidRPr="00544C11" w:rsidRDefault="006655D3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217B2C" w:rsidRPr="00217B2C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7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8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12605"/>
    <w:multiLevelType w:val="hybridMultilevel"/>
    <w:tmpl w:val="854C5EC2"/>
    <w:lvl w:ilvl="0" w:tplc="9C00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04090013">
      <w:start w:val="1"/>
      <w:numFmt w:val="hebrew1"/>
      <w:lvlText w:val="%2."/>
      <w:lvlJc w:val="center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5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63B6E"/>
    <w:multiLevelType w:val="hybridMultilevel"/>
    <w:tmpl w:val="FE1AC0BA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05946B92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b w:val="0"/>
        <w:bCs w:val="0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4F8E660E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  <w:b w:val="0"/>
        <w:bCs w:val="0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7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8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9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"/>
  </w:num>
  <w:num w:numId="5">
    <w:abstractNumId w:val="12"/>
  </w:num>
  <w:num w:numId="6">
    <w:abstractNumId w:val="9"/>
  </w:num>
  <w:num w:numId="7">
    <w:abstractNumId w:val="15"/>
  </w:num>
  <w:num w:numId="8">
    <w:abstractNumId w:val="3"/>
  </w:num>
  <w:num w:numId="9">
    <w:abstractNumId w:val="5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18"/>
  </w:num>
  <w:num w:numId="15">
    <w:abstractNumId w:val="20"/>
  </w:num>
  <w:num w:numId="16">
    <w:abstractNumId w:val="8"/>
  </w:num>
  <w:num w:numId="17">
    <w:abstractNumId w:val="6"/>
  </w:num>
  <w:num w:numId="18">
    <w:abstractNumId w:val="14"/>
  </w:num>
  <w:num w:numId="19">
    <w:abstractNumId w:val="17"/>
  </w:num>
  <w:num w:numId="20">
    <w:abstractNumId w:val="0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D3"/>
    <w:rsid w:val="00000001"/>
    <w:rsid w:val="00000305"/>
    <w:rsid w:val="00010A63"/>
    <w:rsid w:val="000219FA"/>
    <w:rsid w:val="000247D8"/>
    <w:rsid w:val="00032F19"/>
    <w:rsid w:val="00040D74"/>
    <w:rsid w:val="0004533E"/>
    <w:rsid w:val="00051968"/>
    <w:rsid w:val="00052EB2"/>
    <w:rsid w:val="000565AF"/>
    <w:rsid w:val="000566BF"/>
    <w:rsid w:val="000570B6"/>
    <w:rsid w:val="00063892"/>
    <w:rsid w:val="00066668"/>
    <w:rsid w:val="000669C1"/>
    <w:rsid w:val="00074DC4"/>
    <w:rsid w:val="000768DA"/>
    <w:rsid w:val="00084161"/>
    <w:rsid w:val="0008700D"/>
    <w:rsid w:val="00091D66"/>
    <w:rsid w:val="000A27DC"/>
    <w:rsid w:val="000A3888"/>
    <w:rsid w:val="000A564E"/>
    <w:rsid w:val="000A6EFF"/>
    <w:rsid w:val="000B39E2"/>
    <w:rsid w:val="000B65EF"/>
    <w:rsid w:val="000C10F3"/>
    <w:rsid w:val="000C2549"/>
    <w:rsid w:val="000C4A0A"/>
    <w:rsid w:val="000E0F5C"/>
    <w:rsid w:val="000E595E"/>
    <w:rsid w:val="000E5B9B"/>
    <w:rsid w:val="000E62FC"/>
    <w:rsid w:val="000E78F6"/>
    <w:rsid w:val="000F3F98"/>
    <w:rsid w:val="000F5863"/>
    <w:rsid w:val="00100673"/>
    <w:rsid w:val="001016D4"/>
    <w:rsid w:val="00110479"/>
    <w:rsid w:val="001132D1"/>
    <w:rsid w:val="00116600"/>
    <w:rsid w:val="00124A53"/>
    <w:rsid w:val="00126900"/>
    <w:rsid w:val="00142921"/>
    <w:rsid w:val="00142E3D"/>
    <w:rsid w:val="001453C7"/>
    <w:rsid w:val="001468CA"/>
    <w:rsid w:val="001469BD"/>
    <w:rsid w:val="00146E46"/>
    <w:rsid w:val="001548B1"/>
    <w:rsid w:val="00163831"/>
    <w:rsid w:val="001640BE"/>
    <w:rsid w:val="00164827"/>
    <w:rsid w:val="00165134"/>
    <w:rsid w:val="00166ED3"/>
    <w:rsid w:val="00173DB3"/>
    <w:rsid w:val="00176B28"/>
    <w:rsid w:val="0018230E"/>
    <w:rsid w:val="00183881"/>
    <w:rsid w:val="0018703B"/>
    <w:rsid w:val="0019276A"/>
    <w:rsid w:val="0019488D"/>
    <w:rsid w:val="00194CC1"/>
    <w:rsid w:val="001A00AB"/>
    <w:rsid w:val="001A0E9E"/>
    <w:rsid w:val="001A5C5A"/>
    <w:rsid w:val="001B1989"/>
    <w:rsid w:val="001B5E13"/>
    <w:rsid w:val="001B6806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158B"/>
    <w:rsid w:val="0021411F"/>
    <w:rsid w:val="002149F8"/>
    <w:rsid w:val="00215FB7"/>
    <w:rsid w:val="00217B2C"/>
    <w:rsid w:val="00222D6A"/>
    <w:rsid w:val="002246C9"/>
    <w:rsid w:val="002303AE"/>
    <w:rsid w:val="00231238"/>
    <w:rsid w:val="00233DB7"/>
    <w:rsid w:val="00237DCD"/>
    <w:rsid w:val="00241623"/>
    <w:rsid w:val="00246637"/>
    <w:rsid w:val="00247EF7"/>
    <w:rsid w:val="00247F34"/>
    <w:rsid w:val="00256047"/>
    <w:rsid w:val="00274FC2"/>
    <w:rsid w:val="00276D50"/>
    <w:rsid w:val="00285B9D"/>
    <w:rsid w:val="00285CEE"/>
    <w:rsid w:val="00296BEB"/>
    <w:rsid w:val="002A65AF"/>
    <w:rsid w:val="002A6AF4"/>
    <w:rsid w:val="002A7D47"/>
    <w:rsid w:val="002B3F41"/>
    <w:rsid w:val="002B414A"/>
    <w:rsid w:val="002B7DD8"/>
    <w:rsid w:val="002C447D"/>
    <w:rsid w:val="002C45E0"/>
    <w:rsid w:val="002C57F4"/>
    <w:rsid w:val="002E1991"/>
    <w:rsid w:val="002E1D3D"/>
    <w:rsid w:val="002E319F"/>
    <w:rsid w:val="0030117F"/>
    <w:rsid w:val="003043F5"/>
    <w:rsid w:val="00305EB5"/>
    <w:rsid w:val="003148AA"/>
    <w:rsid w:val="00317052"/>
    <w:rsid w:val="00317564"/>
    <w:rsid w:val="00324180"/>
    <w:rsid w:val="003250D1"/>
    <w:rsid w:val="00327925"/>
    <w:rsid w:val="003329BA"/>
    <w:rsid w:val="003410BB"/>
    <w:rsid w:val="003415C1"/>
    <w:rsid w:val="00355623"/>
    <w:rsid w:val="00370B04"/>
    <w:rsid w:val="00376471"/>
    <w:rsid w:val="00377AB0"/>
    <w:rsid w:val="003802B4"/>
    <w:rsid w:val="003839B0"/>
    <w:rsid w:val="00383DD2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D331D"/>
    <w:rsid w:val="003D36B2"/>
    <w:rsid w:val="003D7222"/>
    <w:rsid w:val="003E4738"/>
    <w:rsid w:val="003F1F1D"/>
    <w:rsid w:val="0040099A"/>
    <w:rsid w:val="00403647"/>
    <w:rsid w:val="0040443F"/>
    <w:rsid w:val="00406535"/>
    <w:rsid w:val="0041316F"/>
    <w:rsid w:val="00414981"/>
    <w:rsid w:val="004153EA"/>
    <w:rsid w:val="004303CD"/>
    <w:rsid w:val="00436BEF"/>
    <w:rsid w:val="004413BE"/>
    <w:rsid w:val="004456AA"/>
    <w:rsid w:val="00452AD1"/>
    <w:rsid w:val="00452F90"/>
    <w:rsid w:val="00453E28"/>
    <w:rsid w:val="00464018"/>
    <w:rsid w:val="00472ED0"/>
    <w:rsid w:val="0047337F"/>
    <w:rsid w:val="004772D1"/>
    <w:rsid w:val="00490CC5"/>
    <w:rsid w:val="0049404E"/>
    <w:rsid w:val="004A3452"/>
    <w:rsid w:val="004A3B18"/>
    <w:rsid w:val="004B02AE"/>
    <w:rsid w:val="004B0DFE"/>
    <w:rsid w:val="004B263E"/>
    <w:rsid w:val="004B3E5C"/>
    <w:rsid w:val="004B3F13"/>
    <w:rsid w:val="004B50B0"/>
    <w:rsid w:val="004B6018"/>
    <w:rsid w:val="004C19E9"/>
    <w:rsid w:val="004D0B68"/>
    <w:rsid w:val="004D1D58"/>
    <w:rsid w:val="004D4DAF"/>
    <w:rsid w:val="004D5630"/>
    <w:rsid w:val="004E392C"/>
    <w:rsid w:val="004E7DA9"/>
    <w:rsid w:val="004F3524"/>
    <w:rsid w:val="004F35FE"/>
    <w:rsid w:val="004F579D"/>
    <w:rsid w:val="00503857"/>
    <w:rsid w:val="0050411A"/>
    <w:rsid w:val="0051288D"/>
    <w:rsid w:val="0053245B"/>
    <w:rsid w:val="0053329A"/>
    <w:rsid w:val="00537C99"/>
    <w:rsid w:val="00540497"/>
    <w:rsid w:val="00542FE7"/>
    <w:rsid w:val="00544C11"/>
    <w:rsid w:val="00546DD2"/>
    <w:rsid w:val="005476B7"/>
    <w:rsid w:val="00573214"/>
    <w:rsid w:val="00574349"/>
    <w:rsid w:val="005770D0"/>
    <w:rsid w:val="00583F66"/>
    <w:rsid w:val="00585ED3"/>
    <w:rsid w:val="005868FA"/>
    <w:rsid w:val="005878F3"/>
    <w:rsid w:val="0059208D"/>
    <w:rsid w:val="00592496"/>
    <w:rsid w:val="00592704"/>
    <w:rsid w:val="005947DA"/>
    <w:rsid w:val="005A3C06"/>
    <w:rsid w:val="005A465B"/>
    <w:rsid w:val="005B6A88"/>
    <w:rsid w:val="005B72F9"/>
    <w:rsid w:val="005C202C"/>
    <w:rsid w:val="005C3D11"/>
    <w:rsid w:val="005C4D58"/>
    <w:rsid w:val="005C6425"/>
    <w:rsid w:val="005D1772"/>
    <w:rsid w:val="005D66E4"/>
    <w:rsid w:val="005E0BB9"/>
    <w:rsid w:val="005E1035"/>
    <w:rsid w:val="005F7657"/>
    <w:rsid w:val="006011A9"/>
    <w:rsid w:val="0060142D"/>
    <w:rsid w:val="00606439"/>
    <w:rsid w:val="0060751B"/>
    <w:rsid w:val="00611231"/>
    <w:rsid w:val="00612CCD"/>
    <w:rsid w:val="00615CE1"/>
    <w:rsid w:val="00621CAD"/>
    <w:rsid w:val="006240D4"/>
    <w:rsid w:val="00633F86"/>
    <w:rsid w:val="00635F9A"/>
    <w:rsid w:val="0063629E"/>
    <w:rsid w:val="0063642E"/>
    <w:rsid w:val="00647624"/>
    <w:rsid w:val="006519ED"/>
    <w:rsid w:val="0065394D"/>
    <w:rsid w:val="0065507B"/>
    <w:rsid w:val="006655D3"/>
    <w:rsid w:val="00672A8A"/>
    <w:rsid w:val="00677387"/>
    <w:rsid w:val="0067739A"/>
    <w:rsid w:val="0068126B"/>
    <w:rsid w:val="006812B6"/>
    <w:rsid w:val="00683C03"/>
    <w:rsid w:val="006858FA"/>
    <w:rsid w:val="00691824"/>
    <w:rsid w:val="00697677"/>
    <w:rsid w:val="006A26B1"/>
    <w:rsid w:val="006A536A"/>
    <w:rsid w:val="006B0D33"/>
    <w:rsid w:val="006B7114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F3226"/>
    <w:rsid w:val="006F3A04"/>
    <w:rsid w:val="006F64D2"/>
    <w:rsid w:val="006F7A3D"/>
    <w:rsid w:val="00701082"/>
    <w:rsid w:val="00701959"/>
    <w:rsid w:val="00702503"/>
    <w:rsid w:val="0070292B"/>
    <w:rsid w:val="0070353E"/>
    <w:rsid w:val="00705DED"/>
    <w:rsid w:val="00706A50"/>
    <w:rsid w:val="007168A5"/>
    <w:rsid w:val="007201D2"/>
    <w:rsid w:val="00721777"/>
    <w:rsid w:val="00726ED1"/>
    <w:rsid w:val="00733723"/>
    <w:rsid w:val="00734568"/>
    <w:rsid w:val="00743F7C"/>
    <w:rsid w:val="00753CCE"/>
    <w:rsid w:val="007567D4"/>
    <w:rsid w:val="00764AD3"/>
    <w:rsid w:val="007661D9"/>
    <w:rsid w:val="00766E82"/>
    <w:rsid w:val="00771F82"/>
    <w:rsid w:val="00772EB4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A2345"/>
    <w:rsid w:val="007A6ECF"/>
    <w:rsid w:val="007B04C3"/>
    <w:rsid w:val="007B43ED"/>
    <w:rsid w:val="007C09B8"/>
    <w:rsid w:val="007C14D7"/>
    <w:rsid w:val="007C2D08"/>
    <w:rsid w:val="007D077B"/>
    <w:rsid w:val="007D1DCF"/>
    <w:rsid w:val="007E02F3"/>
    <w:rsid w:val="007E1000"/>
    <w:rsid w:val="007E27C8"/>
    <w:rsid w:val="007E6DFA"/>
    <w:rsid w:val="007F4A4E"/>
    <w:rsid w:val="007F69D4"/>
    <w:rsid w:val="008052E3"/>
    <w:rsid w:val="008063B6"/>
    <w:rsid w:val="00815CC1"/>
    <w:rsid w:val="00816317"/>
    <w:rsid w:val="00816CF2"/>
    <w:rsid w:val="00817B6D"/>
    <w:rsid w:val="00820347"/>
    <w:rsid w:val="00827697"/>
    <w:rsid w:val="00830FEB"/>
    <w:rsid w:val="0083544F"/>
    <w:rsid w:val="00837867"/>
    <w:rsid w:val="00837CAD"/>
    <w:rsid w:val="0084636D"/>
    <w:rsid w:val="00853BEC"/>
    <w:rsid w:val="00855386"/>
    <w:rsid w:val="00855975"/>
    <w:rsid w:val="0086072F"/>
    <w:rsid w:val="00870AD0"/>
    <w:rsid w:val="00871E08"/>
    <w:rsid w:val="00875324"/>
    <w:rsid w:val="00875A65"/>
    <w:rsid w:val="00877C2B"/>
    <w:rsid w:val="00882046"/>
    <w:rsid w:val="00885347"/>
    <w:rsid w:val="00885753"/>
    <w:rsid w:val="00886272"/>
    <w:rsid w:val="0089389D"/>
    <w:rsid w:val="00897CD3"/>
    <w:rsid w:val="008A01FD"/>
    <w:rsid w:val="008A29AF"/>
    <w:rsid w:val="008A33BA"/>
    <w:rsid w:val="008A3CB8"/>
    <w:rsid w:val="008A40C3"/>
    <w:rsid w:val="008A49B7"/>
    <w:rsid w:val="008A4A25"/>
    <w:rsid w:val="008A611A"/>
    <w:rsid w:val="008B385A"/>
    <w:rsid w:val="008B41B7"/>
    <w:rsid w:val="008B5A39"/>
    <w:rsid w:val="008B5FA5"/>
    <w:rsid w:val="008C01DB"/>
    <w:rsid w:val="008C0ED9"/>
    <w:rsid w:val="008C1374"/>
    <w:rsid w:val="008C4FBA"/>
    <w:rsid w:val="008C5366"/>
    <w:rsid w:val="008C6C05"/>
    <w:rsid w:val="008C75F1"/>
    <w:rsid w:val="008C7822"/>
    <w:rsid w:val="008E418D"/>
    <w:rsid w:val="008E448E"/>
    <w:rsid w:val="008E68BE"/>
    <w:rsid w:val="008F3BBC"/>
    <w:rsid w:val="008F7838"/>
    <w:rsid w:val="00901831"/>
    <w:rsid w:val="00906232"/>
    <w:rsid w:val="00910F22"/>
    <w:rsid w:val="00925CC4"/>
    <w:rsid w:val="009373B5"/>
    <w:rsid w:val="00941E5A"/>
    <w:rsid w:val="009478B3"/>
    <w:rsid w:val="009530C6"/>
    <w:rsid w:val="00953B09"/>
    <w:rsid w:val="009640A8"/>
    <w:rsid w:val="009649DA"/>
    <w:rsid w:val="00976A28"/>
    <w:rsid w:val="00986C87"/>
    <w:rsid w:val="009878C0"/>
    <w:rsid w:val="009A0350"/>
    <w:rsid w:val="009A7D78"/>
    <w:rsid w:val="009F1969"/>
    <w:rsid w:val="009F501C"/>
    <w:rsid w:val="009F5F5C"/>
    <w:rsid w:val="00A05278"/>
    <w:rsid w:val="00A1531E"/>
    <w:rsid w:val="00A17372"/>
    <w:rsid w:val="00A22723"/>
    <w:rsid w:val="00A306AD"/>
    <w:rsid w:val="00A33586"/>
    <w:rsid w:val="00A35D22"/>
    <w:rsid w:val="00A40130"/>
    <w:rsid w:val="00A457F3"/>
    <w:rsid w:val="00A506D1"/>
    <w:rsid w:val="00A51625"/>
    <w:rsid w:val="00A60F32"/>
    <w:rsid w:val="00A61675"/>
    <w:rsid w:val="00A65653"/>
    <w:rsid w:val="00A6613A"/>
    <w:rsid w:val="00A72E69"/>
    <w:rsid w:val="00A7517E"/>
    <w:rsid w:val="00A82292"/>
    <w:rsid w:val="00A82784"/>
    <w:rsid w:val="00A82807"/>
    <w:rsid w:val="00A85E91"/>
    <w:rsid w:val="00A95430"/>
    <w:rsid w:val="00AA4CE2"/>
    <w:rsid w:val="00AB0609"/>
    <w:rsid w:val="00AB117C"/>
    <w:rsid w:val="00AB570C"/>
    <w:rsid w:val="00AB61C2"/>
    <w:rsid w:val="00AC6E8B"/>
    <w:rsid w:val="00AD1662"/>
    <w:rsid w:val="00AD2F68"/>
    <w:rsid w:val="00AD4315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7485"/>
    <w:rsid w:val="00B130EF"/>
    <w:rsid w:val="00B259CE"/>
    <w:rsid w:val="00B27B4F"/>
    <w:rsid w:val="00B41E0A"/>
    <w:rsid w:val="00B43562"/>
    <w:rsid w:val="00B43AD4"/>
    <w:rsid w:val="00B43C9E"/>
    <w:rsid w:val="00B47551"/>
    <w:rsid w:val="00B53D1C"/>
    <w:rsid w:val="00B553B7"/>
    <w:rsid w:val="00B56C96"/>
    <w:rsid w:val="00B60083"/>
    <w:rsid w:val="00B6238B"/>
    <w:rsid w:val="00B664FB"/>
    <w:rsid w:val="00B72B12"/>
    <w:rsid w:val="00B73C84"/>
    <w:rsid w:val="00B953F5"/>
    <w:rsid w:val="00B9541F"/>
    <w:rsid w:val="00B97146"/>
    <w:rsid w:val="00BB4BBE"/>
    <w:rsid w:val="00BB6B40"/>
    <w:rsid w:val="00BC6164"/>
    <w:rsid w:val="00BC682C"/>
    <w:rsid w:val="00BC786A"/>
    <w:rsid w:val="00BD5041"/>
    <w:rsid w:val="00BE33F3"/>
    <w:rsid w:val="00BE404B"/>
    <w:rsid w:val="00C00149"/>
    <w:rsid w:val="00C079D3"/>
    <w:rsid w:val="00C11BD1"/>
    <w:rsid w:val="00C170B6"/>
    <w:rsid w:val="00C24F8F"/>
    <w:rsid w:val="00C35DD2"/>
    <w:rsid w:val="00C37440"/>
    <w:rsid w:val="00C37853"/>
    <w:rsid w:val="00C45814"/>
    <w:rsid w:val="00C5332B"/>
    <w:rsid w:val="00C5471B"/>
    <w:rsid w:val="00C55BE5"/>
    <w:rsid w:val="00C6290F"/>
    <w:rsid w:val="00C72963"/>
    <w:rsid w:val="00C802E1"/>
    <w:rsid w:val="00C80D54"/>
    <w:rsid w:val="00C837DF"/>
    <w:rsid w:val="00C931A9"/>
    <w:rsid w:val="00CA72BF"/>
    <w:rsid w:val="00CA7E11"/>
    <w:rsid w:val="00CB1F96"/>
    <w:rsid w:val="00CB5E6C"/>
    <w:rsid w:val="00CB622E"/>
    <w:rsid w:val="00CC2861"/>
    <w:rsid w:val="00CC4B86"/>
    <w:rsid w:val="00CC736E"/>
    <w:rsid w:val="00CD275B"/>
    <w:rsid w:val="00CD389F"/>
    <w:rsid w:val="00CD4CC5"/>
    <w:rsid w:val="00CE7544"/>
    <w:rsid w:val="00CE782F"/>
    <w:rsid w:val="00CE7CB8"/>
    <w:rsid w:val="00CF59CA"/>
    <w:rsid w:val="00CF745A"/>
    <w:rsid w:val="00D01434"/>
    <w:rsid w:val="00D02815"/>
    <w:rsid w:val="00D03F0C"/>
    <w:rsid w:val="00D04081"/>
    <w:rsid w:val="00D053E7"/>
    <w:rsid w:val="00D07B4E"/>
    <w:rsid w:val="00D1050C"/>
    <w:rsid w:val="00D108A9"/>
    <w:rsid w:val="00D13FE2"/>
    <w:rsid w:val="00D15525"/>
    <w:rsid w:val="00D27CBC"/>
    <w:rsid w:val="00D31239"/>
    <w:rsid w:val="00D3343F"/>
    <w:rsid w:val="00D40201"/>
    <w:rsid w:val="00D47F02"/>
    <w:rsid w:val="00D56753"/>
    <w:rsid w:val="00D57282"/>
    <w:rsid w:val="00D62B25"/>
    <w:rsid w:val="00D64A68"/>
    <w:rsid w:val="00D70080"/>
    <w:rsid w:val="00D70D9C"/>
    <w:rsid w:val="00D72536"/>
    <w:rsid w:val="00D73749"/>
    <w:rsid w:val="00D81283"/>
    <w:rsid w:val="00D82FE5"/>
    <w:rsid w:val="00D9645D"/>
    <w:rsid w:val="00DA3D71"/>
    <w:rsid w:val="00DB5E8E"/>
    <w:rsid w:val="00DC58FD"/>
    <w:rsid w:val="00DD4AB6"/>
    <w:rsid w:val="00DD57EF"/>
    <w:rsid w:val="00DD6988"/>
    <w:rsid w:val="00DD6D2B"/>
    <w:rsid w:val="00DE4C95"/>
    <w:rsid w:val="00DE52B8"/>
    <w:rsid w:val="00DE6F4F"/>
    <w:rsid w:val="00E0061D"/>
    <w:rsid w:val="00E017B4"/>
    <w:rsid w:val="00E018FD"/>
    <w:rsid w:val="00E04755"/>
    <w:rsid w:val="00E1025E"/>
    <w:rsid w:val="00E112EA"/>
    <w:rsid w:val="00E14BB7"/>
    <w:rsid w:val="00E155D9"/>
    <w:rsid w:val="00E1580A"/>
    <w:rsid w:val="00E16E61"/>
    <w:rsid w:val="00E21C97"/>
    <w:rsid w:val="00E242A7"/>
    <w:rsid w:val="00E32677"/>
    <w:rsid w:val="00E3471C"/>
    <w:rsid w:val="00E34BD0"/>
    <w:rsid w:val="00E40D68"/>
    <w:rsid w:val="00E4396E"/>
    <w:rsid w:val="00E443B8"/>
    <w:rsid w:val="00E50DB4"/>
    <w:rsid w:val="00E522DA"/>
    <w:rsid w:val="00E56DBF"/>
    <w:rsid w:val="00E61A5A"/>
    <w:rsid w:val="00E71D9A"/>
    <w:rsid w:val="00E73973"/>
    <w:rsid w:val="00E756EF"/>
    <w:rsid w:val="00E827F5"/>
    <w:rsid w:val="00E82F3C"/>
    <w:rsid w:val="00E86D49"/>
    <w:rsid w:val="00E96E89"/>
    <w:rsid w:val="00E977DC"/>
    <w:rsid w:val="00EA077A"/>
    <w:rsid w:val="00EA7D32"/>
    <w:rsid w:val="00EB0461"/>
    <w:rsid w:val="00EB060D"/>
    <w:rsid w:val="00EB0A20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6AAD"/>
    <w:rsid w:val="00F073D5"/>
    <w:rsid w:val="00F12E91"/>
    <w:rsid w:val="00F17C4B"/>
    <w:rsid w:val="00F24E1C"/>
    <w:rsid w:val="00F24FDC"/>
    <w:rsid w:val="00F35AA4"/>
    <w:rsid w:val="00F45BCD"/>
    <w:rsid w:val="00F473D5"/>
    <w:rsid w:val="00F47485"/>
    <w:rsid w:val="00F57080"/>
    <w:rsid w:val="00F616C3"/>
    <w:rsid w:val="00F7606E"/>
    <w:rsid w:val="00F819F0"/>
    <w:rsid w:val="00F823E7"/>
    <w:rsid w:val="00F9422D"/>
    <w:rsid w:val="00FB17F4"/>
    <w:rsid w:val="00FB40AE"/>
    <w:rsid w:val="00FB4628"/>
    <w:rsid w:val="00FB7B5A"/>
    <w:rsid w:val="00FC06F0"/>
    <w:rsid w:val="00FC365B"/>
    <w:rsid w:val="00FD7036"/>
    <w:rsid w:val="00FE1BA1"/>
    <w:rsid w:val="00FE51F3"/>
    <w:rsid w:val="00FF0DFC"/>
    <w:rsid w:val="00FF2972"/>
    <w:rsid w:val="00FF3598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F4EC7A-2759-4847-AF0E-C0DC1DAD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91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5790964.TALPIOT\My%20Documents\Downloads\&#1514;&#1489;&#1504;&#1497;&#1514;%20&#1500;&#1502;&#1505;&#1502;&#1499;&#1497;&#1501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תבנית למסמכים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Lenovo User</dc:creator>
  <cp:lastModifiedBy>מתן אפל</cp:lastModifiedBy>
  <cp:revision>5</cp:revision>
  <cp:lastPrinted>2012-04-23T07:10:00Z</cp:lastPrinted>
  <dcterms:created xsi:type="dcterms:W3CDTF">2016-09-30T19:01:00Z</dcterms:created>
  <dcterms:modified xsi:type="dcterms:W3CDTF">2020-11-10T08:31:00Z</dcterms:modified>
</cp:coreProperties>
</file>