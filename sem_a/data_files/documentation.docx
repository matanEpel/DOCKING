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2C" w:rsidRPr="00355623" w:rsidRDefault="00217B2C" w:rsidP="00217B2C">
      <w:pPr>
        <w:pStyle w:val="a1"/>
        <w:spacing w:line="276" w:lineRule="auto"/>
        <w:ind w:left="7085" w:right="33" w:firstLine="0"/>
        <w:jc w:val="both"/>
        <w:rPr>
          <w:b/>
          <w:bCs/>
          <w:sz w:val="24"/>
          <w:u w:val="none"/>
          <w:rtl/>
        </w:rPr>
      </w:pPr>
      <w:r>
        <w:rPr>
          <w:noProof/>
        </w:rPr>
        <w:drawing>
          <wp:anchor distT="0" distB="0" distL="114300" distR="114300" simplePos="0" relativeHeight="251659264" behindDoc="0" locked="0" layoutInCell="1" allowOverlap="1" wp14:anchorId="4572C133" wp14:editId="5E6AA122">
            <wp:simplePos x="0" y="0"/>
            <wp:positionH relativeFrom="margin">
              <wp:align>right</wp:align>
            </wp:positionH>
            <wp:positionV relativeFrom="paragraph">
              <wp:posOffset>-73660</wp:posOffset>
            </wp:positionV>
            <wp:extent cx="1348740" cy="791845"/>
            <wp:effectExtent l="19050" t="0" r="3810" b="0"/>
            <wp:wrapNone/>
            <wp:docPr id="3" name="תמונה 3" descr="talp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lpiot"/>
                    <pic:cNvPicPr>
                      <a:picLocks noChangeAspect="1" noChangeArrowheads="1"/>
                    </pic:cNvPicPr>
                  </pic:nvPicPr>
                  <pic:blipFill>
                    <a:blip r:embed="rId7" cstate="print"/>
                    <a:srcRect b="21237"/>
                    <a:stretch>
                      <a:fillRect/>
                    </a:stretch>
                  </pic:blipFill>
                  <pic:spPr bwMode="auto">
                    <a:xfrm>
                      <a:off x="0" y="0"/>
                      <a:ext cx="1348740" cy="791845"/>
                    </a:xfrm>
                    <a:prstGeom prst="rect">
                      <a:avLst/>
                    </a:prstGeom>
                    <a:noFill/>
                    <a:ln w="9525">
                      <a:noFill/>
                      <a:miter lim="800000"/>
                      <a:headEnd/>
                      <a:tailEnd/>
                    </a:ln>
                  </pic:spPr>
                </pic:pic>
              </a:graphicData>
            </a:graphic>
          </wp:anchor>
        </w:drawing>
      </w:r>
      <w:r w:rsidRPr="00355623">
        <w:rPr>
          <w:b/>
          <w:bCs/>
          <w:szCs w:val="20"/>
          <w:u w:val="none"/>
          <w:rtl/>
        </w:rPr>
        <w:t>חיל האוויר</w:t>
      </w:r>
      <w:r w:rsidRPr="00355623">
        <w:rPr>
          <w:b/>
          <w:bCs/>
          <w:szCs w:val="20"/>
          <w:u w:val="none"/>
          <w:rtl/>
        </w:rPr>
        <w:br/>
      </w:r>
      <w:r w:rsidRPr="00355623">
        <w:rPr>
          <w:rFonts w:hint="cs"/>
          <w:b/>
          <w:bCs/>
          <w:szCs w:val="20"/>
          <w:u w:val="none"/>
          <w:rtl/>
        </w:rPr>
        <w:t>ביה"ס לפיקוד ומנהיגות</w:t>
      </w:r>
      <w:r w:rsidRPr="00355623">
        <w:rPr>
          <w:b/>
          <w:bCs/>
          <w:szCs w:val="20"/>
          <w:u w:val="none"/>
          <w:rtl/>
        </w:rPr>
        <w:br/>
      </w:r>
      <w:r w:rsidRPr="00355623">
        <w:rPr>
          <w:rFonts w:hint="cs"/>
          <w:b/>
          <w:bCs/>
          <w:szCs w:val="20"/>
          <w:rtl/>
        </w:rPr>
        <w:t>תכנית</w:t>
      </w:r>
      <w:r w:rsidRPr="00355623">
        <w:rPr>
          <w:b/>
          <w:bCs/>
          <w:szCs w:val="20"/>
          <w:rtl/>
        </w:rPr>
        <w:t xml:space="preserve"> תלפיות</w:t>
      </w:r>
      <w:r w:rsidRPr="00355623">
        <w:rPr>
          <w:b/>
          <w:bCs/>
          <w:szCs w:val="20"/>
          <w:u w:val="none"/>
          <w:rtl/>
        </w:rPr>
        <w:br/>
      </w:r>
      <w:r>
        <w:rPr>
          <w:b/>
          <w:bCs/>
          <w:sz w:val="24"/>
          <w:u w:val="none"/>
          <w:rtl/>
        </w:rPr>
        <w:br/>
      </w:r>
    </w:p>
    <w:p w:rsidR="00217B2C" w:rsidRPr="00583F66" w:rsidRDefault="00217B2C" w:rsidP="00217B2C">
      <w:pPr>
        <w:pStyle w:val="a1"/>
        <w:spacing w:line="360" w:lineRule="auto"/>
        <w:ind w:left="0" w:right="33" w:firstLine="0"/>
        <w:rPr>
          <w:sz w:val="28"/>
          <w:szCs w:val="28"/>
          <w:u w:val="none"/>
          <w:rtl/>
        </w:rPr>
      </w:pPr>
    </w:p>
    <w:p w:rsidR="00217B2C" w:rsidRPr="00223197" w:rsidRDefault="00217B2C" w:rsidP="00223197">
      <w:pPr>
        <w:pStyle w:val="a1"/>
        <w:spacing w:line="360" w:lineRule="auto"/>
        <w:ind w:left="0" w:right="33" w:firstLine="0"/>
        <w:jc w:val="center"/>
        <w:rPr>
          <w:b/>
          <w:bCs/>
          <w:sz w:val="32"/>
          <w:szCs w:val="32"/>
          <w:rtl/>
        </w:rPr>
      </w:pPr>
      <w:r w:rsidRPr="00A05278">
        <w:rPr>
          <w:rFonts w:hint="cs"/>
          <w:b/>
          <w:bCs/>
          <w:sz w:val="32"/>
          <w:szCs w:val="32"/>
          <w:rtl/>
        </w:rPr>
        <w:t>סיכום פעילות: &lt;נושא הפעילות&gt;</w:t>
      </w:r>
    </w:p>
    <w:p w:rsidR="00223197" w:rsidRDefault="00217B2C" w:rsidP="00217B2C">
      <w:pPr>
        <w:pStyle w:val="a1"/>
        <w:spacing w:line="360" w:lineRule="auto"/>
        <w:ind w:left="0" w:right="33" w:firstLine="0"/>
        <w:rPr>
          <w:sz w:val="28"/>
          <w:szCs w:val="28"/>
          <w:u w:val="none"/>
          <w:rtl/>
        </w:rPr>
      </w:pPr>
      <w:r>
        <w:rPr>
          <w:rFonts w:hint="cs"/>
          <w:b/>
          <w:bCs/>
          <w:sz w:val="28"/>
          <w:szCs w:val="28"/>
          <w:u w:val="none"/>
          <w:rtl/>
        </w:rPr>
        <w:t>סיכום:</w:t>
      </w:r>
      <w:r>
        <w:rPr>
          <w:rFonts w:hint="cs"/>
          <w:sz w:val="28"/>
          <w:szCs w:val="28"/>
          <w:u w:val="none"/>
          <w:rtl/>
        </w:rPr>
        <w:t xml:space="preserve"> </w:t>
      </w:r>
    </w:p>
    <w:p w:rsidR="00217B2C" w:rsidRDefault="00217B2C" w:rsidP="00217B2C">
      <w:pPr>
        <w:pStyle w:val="a1"/>
        <w:spacing w:line="360" w:lineRule="auto"/>
        <w:ind w:left="0" w:right="33" w:firstLine="0"/>
        <w:rPr>
          <w:sz w:val="28"/>
          <w:szCs w:val="28"/>
          <w:u w:val="none"/>
          <w:rtl/>
        </w:rPr>
      </w:pPr>
      <w:r>
        <w:rPr>
          <w:rFonts w:hint="cs"/>
          <w:sz w:val="28"/>
          <w:szCs w:val="28"/>
          <w:u w:val="none"/>
          <w:rtl/>
        </w:rPr>
        <w:t>&lt;כאן יש להכניס את הסיכום של הפעילות שאת/ה כותב/ת&gt;</w:t>
      </w:r>
    </w:p>
    <w:p w:rsidR="00223197" w:rsidRDefault="00223197" w:rsidP="00217B2C">
      <w:pPr>
        <w:pStyle w:val="a1"/>
        <w:spacing w:line="360" w:lineRule="auto"/>
        <w:ind w:left="0" w:right="33" w:firstLine="0"/>
        <w:rPr>
          <w:sz w:val="28"/>
          <w:szCs w:val="28"/>
          <w:u w:val="none"/>
          <w:rtl/>
        </w:rPr>
      </w:pPr>
      <w:r>
        <w:rPr>
          <w:rFonts w:hint="cs"/>
          <w:sz w:val="28"/>
          <w:szCs w:val="28"/>
          <w:u w:val="none"/>
          <w:rtl/>
        </w:rPr>
        <w:t>&lt;הסיכום הוא החלק המרכזי, צריך לסכם בערך כמו שהייתם עושים בהרצאה באוניברסיטה, לא צריך לתמלל הכל אבל כדאי שיהיה סיכום שמי שעובר עליו אחר כך יוכל להבין טוב מה היה בהרצאה ומה המסרים והמידע שהועבר בפעילות&gt;</w:t>
      </w:r>
      <w:bookmarkStart w:id="0" w:name="_GoBack"/>
      <w:bookmarkEnd w:id="0"/>
    </w:p>
    <w:p w:rsidR="00217B2C" w:rsidRDefault="00217B2C" w:rsidP="00217B2C">
      <w:pPr>
        <w:pStyle w:val="a1"/>
        <w:spacing w:line="360" w:lineRule="auto"/>
        <w:ind w:left="0" w:right="33" w:firstLine="0"/>
        <w:rPr>
          <w:sz w:val="28"/>
          <w:szCs w:val="28"/>
          <w:u w:val="none"/>
          <w:rtl/>
        </w:rPr>
      </w:pPr>
    </w:p>
    <w:p w:rsidR="00217B2C" w:rsidRDefault="00217B2C" w:rsidP="00217B2C">
      <w:pPr>
        <w:pStyle w:val="a1"/>
        <w:spacing w:line="360" w:lineRule="auto"/>
        <w:ind w:left="0" w:right="33" w:firstLine="0"/>
        <w:rPr>
          <w:sz w:val="28"/>
          <w:szCs w:val="28"/>
          <w:u w:val="none"/>
          <w:rtl/>
        </w:rPr>
      </w:pPr>
      <w:r>
        <w:rPr>
          <w:rFonts w:hint="cs"/>
          <w:b/>
          <w:bCs/>
          <w:sz w:val="28"/>
          <w:szCs w:val="28"/>
          <w:u w:val="none"/>
          <w:rtl/>
        </w:rPr>
        <w:t xml:space="preserve">נקודות לשימור: </w:t>
      </w:r>
      <w:r>
        <w:rPr>
          <w:rFonts w:hint="cs"/>
          <w:sz w:val="28"/>
          <w:szCs w:val="28"/>
          <w:u w:val="none"/>
          <w:rtl/>
        </w:rPr>
        <w:t>&lt;נשמח אם תכתוב/תכתבי דברים ספציפיים שהיו טובים בפעילות&gt;</w:t>
      </w:r>
    </w:p>
    <w:p w:rsidR="00217B2C" w:rsidRDefault="00217B2C" w:rsidP="00217B2C">
      <w:pPr>
        <w:pStyle w:val="a1"/>
        <w:spacing w:line="360" w:lineRule="auto"/>
        <w:ind w:left="0" w:right="33" w:firstLine="0"/>
        <w:rPr>
          <w:sz w:val="28"/>
          <w:szCs w:val="28"/>
          <w:u w:val="none"/>
          <w:rtl/>
        </w:rPr>
      </w:pPr>
    </w:p>
    <w:p w:rsidR="00217B2C" w:rsidRPr="00A05278" w:rsidRDefault="00217B2C" w:rsidP="00217B2C">
      <w:pPr>
        <w:pStyle w:val="a1"/>
        <w:spacing w:line="360" w:lineRule="auto"/>
        <w:ind w:left="0" w:right="33" w:firstLine="0"/>
        <w:rPr>
          <w:sz w:val="28"/>
          <w:szCs w:val="28"/>
          <w:rtl/>
        </w:rPr>
      </w:pPr>
      <w:r>
        <w:rPr>
          <w:rFonts w:hint="cs"/>
          <w:b/>
          <w:bCs/>
          <w:sz w:val="28"/>
          <w:szCs w:val="28"/>
          <w:u w:val="none"/>
          <w:rtl/>
        </w:rPr>
        <w:t>נקודות לשיפור:</w:t>
      </w:r>
      <w:r>
        <w:rPr>
          <w:rFonts w:hint="cs"/>
          <w:sz w:val="28"/>
          <w:szCs w:val="28"/>
          <w:u w:val="none"/>
          <w:rtl/>
        </w:rPr>
        <w:t xml:space="preserve"> &lt;נשמח אם תכתוב/תכתבי דברים ספציפיים שלא היו טובים בפעילות&gt;</w:t>
      </w:r>
    </w:p>
    <w:p w:rsidR="00217B2C" w:rsidRPr="009649DA" w:rsidRDefault="00217B2C" w:rsidP="00217B2C">
      <w:pPr>
        <w:spacing w:line="360" w:lineRule="auto"/>
        <w:jc w:val="both"/>
        <w:rPr>
          <w:rFonts w:cs="David"/>
          <w:rtl/>
        </w:rPr>
      </w:pPr>
      <w:r w:rsidRPr="00D15525">
        <w:rPr>
          <w:rFonts w:cs="David"/>
          <w:rtl/>
          <w:lang w:eastAsia="en-US"/>
        </w:rPr>
        <w:br/>
      </w:r>
    </w:p>
    <w:p w:rsidR="00544C11" w:rsidRPr="00217B2C" w:rsidRDefault="00544C11" w:rsidP="00217B2C">
      <w:pPr>
        <w:rPr>
          <w:rtl/>
        </w:rPr>
      </w:pPr>
    </w:p>
    <w:sectPr w:rsidR="00544C11" w:rsidRPr="00217B2C" w:rsidSect="0047337F">
      <w:headerReference w:type="even" r:id="rId8"/>
      <w:headerReference w:type="default" r:id="rId9"/>
      <w:footerReference w:type="default" r:id="rId10"/>
      <w:headerReference w:type="first" r:id="rId11"/>
      <w:footerReference w:type="first" r:id="rId12"/>
      <w:pgSz w:w="11906" w:h="16838"/>
      <w:pgMar w:top="1134" w:right="1418" w:bottom="851" w:left="1418" w:header="709" w:footer="709"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124" w:rsidRDefault="00C04124">
      <w:r>
        <w:separator/>
      </w:r>
    </w:p>
  </w:endnote>
  <w:endnote w:type="continuationSeparator" w:id="0">
    <w:p w:rsidR="00C04124" w:rsidRDefault="00C04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W1)">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D22" w:rsidRPr="005947DA" w:rsidRDefault="00A35D22">
    <w:pPr>
      <w:pStyle w:val="Footer"/>
      <w:jc w:val="center"/>
      <w:rPr>
        <w:rFonts w:cs="David"/>
        <w:sz w:val="20"/>
        <w:szCs w:val="20"/>
        <w:u w:val="single"/>
      </w:rPr>
    </w:pPr>
    <w:r w:rsidRPr="005947DA">
      <w:rPr>
        <w:rFonts w:cs="David" w:hint="cs"/>
        <w:sz w:val="18"/>
        <w:szCs w:val="20"/>
        <w:u w:val="single"/>
        <w:rtl/>
      </w:rPr>
      <w:t>בלמ"ס</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D22" w:rsidRPr="006D71F6" w:rsidRDefault="00A35D22" w:rsidP="006D71F6">
    <w:pPr>
      <w:pStyle w:val="Footer"/>
      <w:jc w:val="center"/>
      <w:rPr>
        <w:rFonts w:cs="David"/>
        <w:sz w:val="20"/>
        <w:szCs w:val="20"/>
        <w:u w:val="single"/>
      </w:rPr>
    </w:pPr>
    <w:r w:rsidRPr="006D71F6">
      <w:rPr>
        <w:rFonts w:cs="David" w:hint="cs"/>
        <w:sz w:val="20"/>
        <w:szCs w:val="20"/>
        <w:u w:val="single"/>
        <w:rtl/>
      </w:rPr>
      <w:t>בלמ"ס</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124" w:rsidRDefault="00C04124">
      <w:r>
        <w:separator/>
      </w:r>
    </w:p>
  </w:footnote>
  <w:footnote w:type="continuationSeparator" w:id="0">
    <w:p w:rsidR="00C04124" w:rsidRDefault="00C0412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D22" w:rsidRDefault="006655D3">
    <w:pPr>
      <w:pStyle w:val="Header"/>
      <w:framePr w:wrap="around" w:vAnchor="text" w:hAnchor="text" w:xAlign="center" w:y="1"/>
      <w:rPr>
        <w:rStyle w:val="PageNumber"/>
      </w:rPr>
    </w:pPr>
    <w:r>
      <w:rPr>
        <w:rStyle w:val="PageNumber"/>
        <w:rtl/>
      </w:rPr>
      <w:fldChar w:fldCharType="begin"/>
    </w:r>
    <w:r w:rsidR="00A35D22">
      <w:rPr>
        <w:rStyle w:val="PageNumber"/>
      </w:rPr>
      <w:instrText xml:space="preserve">PAGE  </w:instrText>
    </w:r>
    <w:r>
      <w:rPr>
        <w:rStyle w:val="PageNumber"/>
        <w:rtl/>
      </w:rPr>
      <w:fldChar w:fldCharType="separate"/>
    </w:r>
    <w:r w:rsidR="00A35D22">
      <w:rPr>
        <w:rStyle w:val="PageNumber"/>
        <w:rtl/>
      </w:rPr>
      <w:t>1</w:t>
    </w:r>
    <w:r>
      <w:rPr>
        <w:rStyle w:val="PageNumber"/>
        <w:rtl/>
      </w:rPr>
      <w:fldChar w:fldCharType="end"/>
    </w:r>
  </w:p>
  <w:p w:rsidR="00A35D22" w:rsidRDefault="00A35D2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D22" w:rsidRPr="005947DA" w:rsidRDefault="00A35D22">
    <w:pPr>
      <w:pStyle w:val="Footer"/>
      <w:rPr>
        <w:rFonts w:cs="David"/>
        <w:sz w:val="18"/>
        <w:szCs w:val="20"/>
        <w:rtl/>
      </w:rPr>
    </w:pPr>
    <w:r>
      <w:rPr>
        <w:rFonts w:hint="cs"/>
        <w:rtl/>
      </w:rPr>
      <w:tab/>
    </w:r>
  </w:p>
  <w:p w:rsidR="00A35D22" w:rsidRPr="00870AD0" w:rsidRDefault="00A35D22" w:rsidP="000219FA">
    <w:pPr>
      <w:pStyle w:val="Footer"/>
      <w:jc w:val="center"/>
      <w:rPr>
        <w:rFonts w:cs="David"/>
        <w:sz w:val="20"/>
        <w:szCs w:val="20"/>
        <w:u w:val="single"/>
        <w:rtl/>
      </w:rPr>
    </w:pPr>
    <w:r w:rsidRPr="00870AD0">
      <w:rPr>
        <w:rFonts w:cs="David" w:hint="cs"/>
        <w:sz w:val="18"/>
        <w:szCs w:val="20"/>
        <w:u w:val="single"/>
        <w:rtl/>
      </w:rPr>
      <w:t>בלמ"ס</w:t>
    </w:r>
  </w:p>
  <w:p w:rsidR="00A35D22" w:rsidRDefault="006655D3" w:rsidP="000219FA">
    <w:pPr>
      <w:pStyle w:val="Header"/>
      <w:jc w:val="center"/>
      <w:rPr>
        <w:u w:val="single"/>
        <w:rtl/>
      </w:rPr>
    </w:pPr>
    <w:r w:rsidRPr="00870AD0">
      <w:rPr>
        <w:rFonts w:cs="David"/>
        <w:sz w:val="18"/>
        <w:szCs w:val="20"/>
        <w:rtl/>
      </w:rPr>
      <w:fldChar w:fldCharType="begin"/>
    </w:r>
    <w:r w:rsidR="00A35D22" w:rsidRPr="00870AD0">
      <w:rPr>
        <w:rFonts w:cs="David"/>
        <w:sz w:val="18"/>
        <w:szCs w:val="20"/>
        <w:rtl/>
      </w:rPr>
      <w:instrText xml:space="preserve"> </w:instrText>
    </w:r>
    <w:r w:rsidR="00A35D22" w:rsidRPr="00870AD0">
      <w:rPr>
        <w:rFonts w:cs="David"/>
        <w:sz w:val="18"/>
        <w:szCs w:val="20"/>
      </w:rPr>
      <w:instrText>PAGE  \* Arabic  \* MERGEFORMAT</w:instrText>
    </w:r>
    <w:r w:rsidR="00A35D22" w:rsidRPr="00870AD0">
      <w:rPr>
        <w:rFonts w:cs="David"/>
        <w:sz w:val="18"/>
        <w:szCs w:val="20"/>
        <w:rtl/>
      </w:rPr>
      <w:instrText xml:space="preserve"> </w:instrText>
    </w:r>
    <w:r w:rsidRPr="00870AD0">
      <w:rPr>
        <w:rFonts w:cs="David"/>
        <w:sz w:val="18"/>
        <w:szCs w:val="20"/>
        <w:rtl/>
      </w:rPr>
      <w:fldChar w:fldCharType="separate"/>
    </w:r>
    <w:r w:rsidR="009649DA">
      <w:rPr>
        <w:rFonts w:cs="David"/>
        <w:noProof/>
        <w:sz w:val="18"/>
        <w:szCs w:val="20"/>
        <w:rtl/>
      </w:rPr>
      <w:t>2</w:t>
    </w:r>
    <w:r w:rsidRPr="00870AD0">
      <w:rPr>
        <w:rFonts w:cs="David"/>
        <w:sz w:val="18"/>
        <w:szCs w:val="20"/>
        <w:rtl/>
      </w:rPr>
      <w:fldChar w:fldCharType="end"/>
    </w:r>
  </w:p>
  <w:p w:rsidR="00A35D22" w:rsidRDefault="00A35D22">
    <w:pPr>
      <w:pStyle w:val="Header"/>
      <w:rPr>
        <w:szCs w:val="10"/>
        <w:u w:val="single"/>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C11" w:rsidRPr="00544C11" w:rsidRDefault="00544C11">
    <w:pPr>
      <w:pStyle w:val="Header"/>
      <w:jc w:val="center"/>
      <w:rPr>
        <w:rFonts w:cs="David"/>
        <w:sz w:val="20"/>
        <w:szCs w:val="20"/>
        <w:u w:val="single"/>
        <w:rtl/>
      </w:rPr>
    </w:pPr>
    <w:r w:rsidRPr="00544C11">
      <w:rPr>
        <w:rFonts w:cs="David" w:hint="cs"/>
        <w:sz w:val="20"/>
        <w:szCs w:val="20"/>
        <w:u w:val="single"/>
        <w:rtl/>
      </w:rPr>
      <w:t>בלמ"ס</w:t>
    </w:r>
  </w:p>
  <w:p w:rsidR="00544C11" w:rsidRPr="00544C11" w:rsidRDefault="006655D3">
    <w:pPr>
      <w:pStyle w:val="Header"/>
      <w:jc w:val="center"/>
      <w:rPr>
        <w:rFonts w:cs="David"/>
        <w:sz w:val="20"/>
        <w:szCs w:val="20"/>
      </w:rPr>
    </w:pPr>
    <w:r w:rsidRPr="00544C11">
      <w:rPr>
        <w:rFonts w:cs="David"/>
        <w:sz w:val="20"/>
        <w:szCs w:val="20"/>
      </w:rPr>
      <w:fldChar w:fldCharType="begin"/>
    </w:r>
    <w:r w:rsidR="00544C11" w:rsidRPr="00544C11">
      <w:rPr>
        <w:rFonts w:cs="David"/>
        <w:sz w:val="20"/>
        <w:szCs w:val="20"/>
      </w:rPr>
      <w:instrText xml:space="preserve"> PAGE   \* MERGEFORMAT </w:instrText>
    </w:r>
    <w:r w:rsidRPr="00544C11">
      <w:rPr>
        <w:rFonts w:cs="David"/>
        <w:sz w:val="20"/>
        <w:szCs w:val="20"/>
      </w:rPr>
      <w:fldChar w:fldCharType="separate"/>
    </w:r>
    <w:r w:rsidR="00223197" w:rsidRPr="00223197">
      <w:rPr>
        <w:rFonts w:cs="David"/>
        <w:noProof/>
        <w:sz w:val="20"/>
        <w:szCs w:val="20"/>
        <w:rtl/>
        <w:lang w:val="he-IL"/>
      </w:rPr>
      <w:t>1</w:t>
    </w:r>
    <w:r w:rsidRPr="00544C11">
      <w:rPr>
        <w:rFonts w:cs="David"/>
        <w:sz w:val="20"/>
        <w:szCs w:val="20"/>
      </w:rPr>
      <w:fldChar w:fldCharType="end"/>
    </w:r>
  </w:p>
  <w:p w:rsidR="00A35D22" w:rsidRDefault="00A35D2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7C83"/>
    <w:multiLevelType w:val="hybridMultilevel"/>
    <w:tmpl w:val="2D90791C"/>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15C48"/>
    <w:multiLevelType w:val="hybridMultilevel"/>
    <w:tmpl w:val="18E6A824"/>
    <w:lvl w:ilvl="0" w:tplc="CD34DB70">
      <w:start w:val="1"/>
      <w:numFmt w:val="hebrew1"/>
      <w:lvlText w:val="%1."/>
      <w:lvlJc w:val="center"/>
      <w:pPr>
        <w:tabs>
          <w:tab w:val="num" w:pos="794"/>
        </w:tabs>
        <w:ind w:left="794"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249BF"/>
    <w:multiLevelType w:val="hybridMultilevel"/>
    <w:tmpl w:val="0978C4E2"/>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424420"/>
    <w:multiLevelType w:val="hybridMultilevel"/>
    <w:tmpl w:val="011004AE"/>
    <w:lvl w:ilvl="0" w:tplc="5BCADE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564209"/>
    <w:multiLevelType w:val="hybridMultilevel"/>
    <w:tmpl w:val="07C66F5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5B56E54"/>
    <w:multiLevelType w:val="hybridMultilevel"/>
    <w:tmpl w:val="0CCE758A"/>
    <w:lvl w:ilvl="0" w:tplc="0409000F">
      <w:start w:val="1"/>
      <w:numFmt w:val="decimal"/>
      <w:lvlText w:val="%1."/>
      <w:lvlJc w:val="left"/>
      <w:pPr>
        <w:tabs>
          <w:tab w:val="num" w:pos="720"/>
        </w:tabs>
        <w:ind w:left="720" w:hanging="360"/>
      </w:pPr>
    </w:lvl>
    <w:lvl w:ilvl="1" w:tplc="04090013">
      <w:start w:val="1"/>
      <w:numFmt w:val="hebrew1"/>
      <w:lvlText w:val="%2."/>
      <w:lvlJc w:val="center"/>
      <w:pPr>
        <w:tabs>
          <w:tab w:val="num" w:pos="1440"/>
        </w:tabs>
        <w:ind w:left="1440" w:hanging="360"/>
      </w:pPr>
    </w:lvl>
    <w:lvl w:ilvl="2" w:tplc="04090011">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A764F00"/>
    <w:multiLevelType w:val="hybridMultilevel"/>
    <w:tmpl w:val="E7F4F844"/>
    <w:lvl w:ilvl="0" w:tplc="F62EF698">
      <w:start w:val="1"/>
      <w:numFmt w:val="decimal"/>
      <w:lvlText w:val="%1."/>
      <w:lvlJc w:val="left"/>
      <w:pPr>
        <w:ind w:left="386" w:hanging="360"/>
      </w:pPr>
      <w:rPr>
        <w:rFonts w:hint="default"/>
      </w:rPr>
    </w:lvl>
    <w:lvl w:ilvl="1" w:tplc="0409000F">
      <w:start w:val="1"/>
      <w:numFmt w:val="decimal"/>
      <w:lvlText w:val="%2."/>
      <w:lvlJc w:val="left"/>
      <w:pPr>
        <w:ind w:left="1106" w:hanging="360"/>
      </w:pPr>
      <w:rPr>
        <w:rFonts w:hint="default"/>
      </w:rPr>
    </w:lvl>
    <w:lvl w:ilvl="2" w:tplc="0409001B">
      <w:start w:val="1"/>
      <w:numFmt w:val="lowerRoman"/>
      <w:lvlText w:val="%3."/>
      <w:lvlJc w:val="right"/>
      <w:pPr>
        <w:ind w:left="1826" w:hanging="180"/>
      </w:pPr>
    </w:lvl>
    <w:lvl w:ilvl="3" w:tplc="0409000F" w:tentative="1">
      <w:start w:val="1"/>
      <w:numFmt w:val="decimal"/>
      <w:lvlText w:val="%4."/>
      <w:lvlJc w:val="left"/>
      <w:pPr>
        <w:ind w:left="2546" w:hanging="360"/>
      </w:pPr>
    </w:lvl>
    <w:lvl w:ilvl="4" w:tplc="04090019" w:tentative="1">
      <w:start w:val="1"/>
      <w:numFmt w:val="lowerLetter"/>
      <w:lvlText w:val="%5."/>
      <w:lvlJc w:val="left"/>
      <w:pPr>
        <w:ind w:left="3266" w:hanging="360"/>
      </w:pPr>
    </w:lvl>
    <w:lvl w:ilvl="5" w:tplc="0409001B" w:tentative="1">
      <w:start w:val="1"/>
      <w:numFmt w:val="lowerRoman"/>
      <w:lvlText w:val="%6."/>
      <w:lvlJc w:val="right"/>
      <w:pPr>
        <w:ind w:left="3986" w:hanging="180"/>
      </w:pPr>
    </w:lvl>
    <w:lvl w:ilvl="6" w:tplc="0409000F" w:tentative="1">
      <w:start w:val="1"/>
      <w:numFmt w:val="decimal"/>
      <w:lvlText w:val="%7."/>
      <w:lvlJc w:val="left"/>
      <w:pPr>
        <w:ind w:left="4706" w:hanging="360"/>
      </w:pPr>
    </w:lvl>
    <w:lvl w:ilvl="7" w:tplc="04090019" w:tentative="1">
      <w:start w:val="1"/>
      <w:numFmt w:val="lowerLetter"/>
      <w:lvlText w:val="%8."/>
      <w:lvlJc w:val="left"/>
      <w:pPr>
        <w:ind w:left="5426" w:hanging="360"/>
      </w:pPr>
    </w:lvl>
    <w:lvl w:ilvl="8" w:tplc="0409001B" w:tentative="1">
      <w:start w:val="1"/>
      <w:numFmt w:val="lowerRoman"/>
      <w:lvlText w:val="%9."/>
      <w:lvlJc w:val="right"/>
      <w:pPr>
        <w:ind w:left="6146" w:hanging="180"/>
      </w:pPr>
    </w:lvl>
  </w:abstractNum>
  <w:abstractNum w:abstractNumId="7" w15:restartNumberingAfterBreak="0">
    <w:nsid w:val="20AB75FF"/>
    <w:multiLevelType w:val="multilevel"/>
    <w:tmpl w:val="6B064AD8"/>
    <w:lvl w:ilvl="0">
      <w:start w:val="1"/>
      <w:numFmt w:val="decimal"/>
      <w:pStyle w:val="a"/>
      <w:lvlText w:val="%1."/>
      <w:lvlJc w:val="left"/>
      <w:pPr>
        <w:tabs>
          <w:tab w:val="num" w:pos="360"/>
        </w:tabs>
        <w:ind w:left="360" w:hanging="360"/>
      </w:pPr>
      <w:rPr>
        <w:rFonts w:cs="David" w:hint="default"/>
      </w:rPr>
    </w:lvl>
    <w:lvl w:ilvl="1">
      <w:start w:val="1"/>
      <w:numFmt w:val="hebrew1"/>
      <w:lvlText w:val="%2."/>
      <w:lvlJc w:val="left"/>
      <w:pPr>
        <w:tabs>
          <w:tab w:val="num" w:pos="72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52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8" w15:restartNumberingAfterBreak="0">
    <w:nsid w:val="21305DDF"/>
    <w:multiLevelType w:val="hybridMultilevel"/>
    <w:tmpl w:val="1A7C8B0A"/>
    <w:lvl w:ilvl="0" w:tplc="F62EF698">
      <w:start w:val="1"/>
      <w:numFmt w:val="decimal"/>
      <w:lvlText w:val="%1."/>
      <w:lvlJc w:val="left"/>
      <w:pPr>
        <w:ind w:left="386" w:hanging="360"/>
      </w:pPr>
      <w:rPr>
        <w:rFonts w:hint="default"/>
      </w:rPr>
    </w:lvl>
    <w:lvl w:ilvl="1" w:tplc="84788D26">
      <w:start w:val="1"/>
      <w:numFmt w:val="hebrew1"/>
      <w:lvlText w:val="%2."/>
      <w:lvlJc w:val="center"/>
      <w:pPr>
        <w:ind w:left="1106" w:hanging="360"/>
      </w:pPr>
      <w:rPr>
        <w:rFonts w:hint="default"/>
      </w:rPr>
    </w:lvl>
    <w:lvl w:ilvl="2" w:tplc="0409001B">
      <w:start w:val="1"/>
      <w:numFmt w:val="lowerRoman"/>
      <w:lvlText w:val="%3."/>
      <w:lvlJc w:val="right"/>
      <w:pPr>
        <w:ind w:left="1826" w:hanging="180"/>
      </w:pPr>
    </w:lvl>
    <w:lvl w:ilvl="3" w:tplc="0409000F" w:tentative="1">
      <w:start w:val="1"/>
      <w:numFmt w:val="decimal"/>
      <w:lvlText w:val="%4."/>
      <w:lvlJc w:val="left"/>
      <w:pPr>
        <w:ind w:left="2546" w:hanging="360"/>
      </w:pPr>
    </w:lvl>
    <w:lvl w:ilvl="4" w:tplc="04090019" w:tentative="1">
      <w:start w:val="1"/>
      <w:numFmt w:val="lowerLetter"/>
      <w:lvlText w:val="%5."/>
      <w:lvlJc w:val="left"/>
      <w:pPr>
        <w:ind w:left="3266" w:hanging="360"/>
      </w:pPr>
    </w:lvl>
    <w:lvl w:ilvl="5" w:tplc="0409001B" w:tentative="1">
      <w:start w:val="1"/>
      <w:numFmt w:val="lowerRoman"/>
      <w:lvlText w:val="%6."/>
      <w:lvlJc w:val="right"/>
      <w:pPr>
        <w:ind w:left="3986" w:hanging="180"/>
      </w:pPr>
    </w:lvl>
    <w:lvl w:ilvl="6" w:tplc="0409000F" w:tentative="1">
      <w:start w:val="1"/>
      <w:numFmt w:val="decimal"/>
      <w:lvlText w:val="%7."/>
      <w:lvlJc w:val="left"/>
      <w:pPr>
        <w:ind w:left="4706" w:hanging="360"/>
      </w:pPr>
    </w:lvl>
    <w:lvl w:ilvl="7" w:tplc="04090019" w:tentative="1">
      <w:start w:val="1"/>
      <w:numFmt w:val="lowerLetter"/>
      <w:lvlText w:val="%8."/>
      <w:lvlJc w:val="left"/>
      <w:pPr>
        <w:ind w:left="5426" w:hanging="360"/>
      </w:pPr>
    </w:lvl>
    <w:lvl w:ilvl="8" w:tplc="0409001B" w:tentative="1">
      <w:start w:val="1"/>
      <w:numFmt w:val="lowerRoman"/>
      <w:lvlText w:val="%9."/>
      <w:lvlJc w:val="right"/>
      <w:pPr>
        <w:ind w:left="6146" w:hanging="180"/>
      </w:pPr>
    </w:lvl>
  </w:abstractNum>
  <w:abstractNum w:abstractNumId="9" w15:restartNumberingAfterBreak="0">
    <w:nsid w:val="21601262"/>
    <w:multiLevelType w:val="hybridMultilevel"/>
    <w:tmpl w:val="3E10696E"/>
    <w:lvl w:ilvl="0" w:tplc="423A37AC">
      <w:numFmt w:val="bullet"/>
      <w:lvlText w:val="-"/>
      <w:lvlJc w:val="left"/>
      <w:pPr>
        <w:tabs>
          <w:tab w:val="num" w:pos="720"/>
        </w:tabs>
        <w:ind w:left="720" w:hanging="360"/>
      </w:pPr>
      <w:rPr>
        <w:rFonts w:ascii="Times New Roman" w:eastAsia="Times New Roman" w:hAnsi="Times New Roman" w:cs="David"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A12605"/>
    <w:multiLevelType w:val="hybridMultilevel"/>
    <w:tmpl w:val="854C5EC2"/>
    <w:lvl w:ilvl="0" w:tplc="9C004E02">
      <w:start w:val="1"/>
      <w:numFmt w:val="decimal"/>
      <w:lvlText w:val="%1."/>
      <w:lvlJc w:val="left"/>
      <w:pPr>
        <w:tabs>
          <w:tab w:val="num" w:pos="720"/>
        </w:tabs>
        <w:ind w:left="720" w:hanging="360"/>
      </w:pPr>
      <w:rPr>
        <w:rFonts w:hint="default"/>
        <w:b/>
        <w:bCs/>
        <w:i w:val="0"/>
        <w:iCs w:val="0"/>
        <w:sz w:val="20"/>
        <w:szCs w:val="20"/>
      </w:rPr>
    </w:lvl>
    <w:lvl w:ilvl="1" w:tplc="04090013">
      <w:start w:val="1"/>
      <w:numFmt w:val="hebrew1"/>
      <w:lvlText w:val="%2."/>
      <w:lvlJc w:val="center"/>
      <w:pPr>
        <w:tabs>
          <w:tab w:val="num" w:pos="1260"/>
        </w:tabs>
        <w:ind w:left="126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A6227BF"/>
    <w:multiLevelType w:val="hybridMultilevel"/>
    <w:tmpl w:val="958CA272"/>
    <w:lvl w:ilvl="0" w:tplc="95C051DA">
      <w:start w:val="1"/>
      <w:numFmt w:val="decimal"/>
      <w:lvlText w:val="%1."/>
      <w:lvlJc w:val="left"/>
      <w:pPr>
        <w:ind w:left="720" w:hanging="360"/>
      </w:pPr>
      <w:rPr>
        <w:rFonts w:cs="Times New Roman" w:hint="default"/>
        <w:b/>
        <w:u w:val="none"/>
      </w:rPr>
    </w:lvl>
    <w:lvl w:ilvl="1" w:tplc="4210D626">
      <w:start w:val="1"/>
      <w:numFmt w:val="hebrew1"/>
      <w:lvlText w:val="%2."/>
      <w:lvlJc w:val="left"/>
      <w:pPr>
        <w:ind w:left="1440" w:hanging="360"/>
      </w:pPr>
      <w:rPr>
        <w:rFonts w:cs="Times New Roman" w:hint="default"/>
        <w:b w:val="0"/>
        <w:bCs w:val="0"/>
        <w:sz w:val="2"/>
        <w:szCs w:val="24"/>
        <w:lang w:val="en-US"/>
      </w:rPr>
    </w:lvl>
    <w:lvl w:ilvl="2" w:tplc="0409001B">
      <w:start w:val="1"/>
      <w:numFmt w:val="lowerRoman"/>
      <w:lvlText w:val="%3."/>
      <w:lvlJc w:val="right"/>
      <w:pPr>
        <w:ind w:left="2160" w:hanging="180"/>
      </w:pPr>
      <w:rPr>
        <w:rFonts w:cs="Times New Roman"/>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F6868EC"/>
    <w:multiLevelType w:val="hybridMultilevel"/>
    <w:tmpl w:val="D938CAC6"/>
    <w:lvl w:ilvl="0" w:tplc="FF286C98">
      <w:start w:val="1"/>
      <w:numFmt w:val="decimal"/>
      <w:lvlText w:val="%1."/>
      <w:lvlJc w:val="left"/>
      <w:pPr>
        <w:tabs>
          <w:tab w:val="num" w:pos="1134"/>
        </w:tabs>
        <w:ind w:left="1134" w:hanging="340"/>
      </w:pPr>
      <w:rPr>
        <w:rFonts w:hint="default"/>
        <w:bCs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77365"/>
    <w:multiLevelType w:val="hybridMultilevel"/>
    <w:tmpl w:val="5BCC0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FC531B"/>
    <w:multiLevelType w:val="hybridMultilevel"/>
    <w:tmpl w:val="03729034"/>
    <w:lvl w:ilvl="0" w:tplc="0409000F">
      <w:start w:val="1"/>
      <w:numFmt w:val="decimal"/>
      <w:lvlText w:val="%1."/>
      <w:lvlJc w:val="left"/>
      <w:pPr>
        <w:ind w:left="1106" w:hanging="360"/>
      </w:p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15" w15:restartNumberingAfterBreak="0">
    <w:nsid w:val="4EB23E0B"/>
    <w:multiLevelType w:val="hybridMultilevel"/>
    <w:tmpl w:val="C338EAB0"/>
    <w:lvl w:ilvl="0" w:tplc="79CABEC2">
      <w:start w:val="1"/>
      <w:numFmt w:val="hebrew1"/>
      <w:lvlText w:val="%1."/>
      <w:lvlJc w:val="center"/>
      <w:pPr>
        <w:tabs>
          <w:tab w:val="num" w:pos="794"/>
        </w:tabs>
        <w:ind w:left="794"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E63B6E"/>
    <w:multiLevelType w:val="hybridMultilevel"/>
    <w:tmpl w:val="FE1AC0BA"/>
    <w:lvl w:ilvl="0" w:tplc="25BC063C">
      <w:start w:val="1"/>
      <w:numFmt w:val="decimal"/>
      <w:lvlText w:val="%1."/>
      <w:lvlJc w:val="left"/>
      <w:pPr>
        <w:tabs>
          <w:tab w:val="num" w:pos="340"/>
        </w:tabs>
        <w:ind w:left="340" w:hanging="340"/>
      </w:pPr>
      <w:rPr>
        <w:rFonts w:cs="David" w:hint="default"/>
        <w:b w:val="0"/>
        <w:bCs w:val="0"/>
        <w:lang w:bidi="he-IL"/>
      </w:rPr>
    </w:lvl>
    <w:lvl w:ilvl="1" w:tplc="05946B92">
      <w:start w:val="1"/>
      <w:numFmt w:val="hebrew1"/>
      <w:lvlText w:val="%2."/>
      <w:lvlJc w:val="center"/>
      <w:pPr>
        <w:tabs>
          <w:tab w:val="num" w:pos="794"/>
        </w:tabs>
        <w:ind w:left="794" w:hanging="340"/>
      </w:pPr>
      <w:rPr>
        <w:rFonts w:hint="default"/>
        <w:b w:val="0"/>
        <w:bCs w:val="0"/>
        <w:lang w:val="en-US"/>
      </w:rPr>
    </w:lvl>
    <w:lvl w:ilvl="2" w:tplc="04090011">
      <w:start w:val="1"/>
      <w:numFmt w:val="decimal"/>
      <w:lvlText w:val="%3)"/>
      <w:lvlJc w:val="left"/>
      <w:pPr>
        <w:tabs>
          <w:tab w:val="num" w:pos="1134"/>
        </w:tabs>
        <w:ind w:left="1134" w:hanging="340"/>
      </w:pPr>
      <w:rPr>
        <w:rFonts w:hint="default"/>
        <w:bCs w:val="0"/>
        <w:iCs w:val="0"/>
      </w:rPr>
    </w:lvl>
    <w:lvl w:ilvl="3" w:tplc="4F8E660E">
      <w:start w:val="1"/>
      <w:numFmt w:val="hebrew1"/>
      <w:lvlText w:val="%4)"/>
      <w:lvlJc w:val="center"/>
      <w:pPr>
        <w:tabs>
          <w:tab w:val="num" w:pos="1588"/>
        </w:tabs>
        <w:ind w:left="1588" w:hanging="341"/>
      </w:pPr>
      <w:rPr>
        <w:rFonts w:hint="default"/>
        <w:b w:val="0"/>
        <w:bCs w:val="0"/>
      </w:rPr>
    </w:lvl>
    <w:lvl w:ilvl="4" w:tplc="EA602990">
      <w:start w:val="1"/>
      <w:numFmt w:val="decimal"/>
      <w:lvlText w:val="%5."/>
      <w:lvlJc w:val="left"/>
      <w:pPr>
        <w:tabs>
          <w:tab w:val="num" w:pos="1928"/>
        </w:tabs>
        <w:ind w:left="1928" w:hanging="340"/>
      </w:pPr>
      <w:rPr>
        <w:rFonts w:hint="default"/>
        <w:bCs w:val="0"/>
        <w:iCs w:val="0"/>
      </w:rPr>
    </w:lvl>
    <w:lvl w:ilvl="5" w:tplc="4440C3B2">
      <w:start w:val="1"/>
      <w:numFmt w:val="hebrew1"/>
      <w:lvlText w:val="%6."/>
      <w:lvlJc w:val="center"/>
      <w:pPr>
        <w:tabs>
          <w:tab w:val="num" w:pos="2381"/>
        </w:tabs>
        <w:ind w:left="2381" w:hanging="340"/>
      </w:pPr>
      <w:rPr>
        <w:rFonts w:hint="default"/>
      </w:rPr>
    </w:lvl>
    <w:lvl w:ilvl="6" w:tplc="FFFC15D0">
      <w:start w:val="1"/>
      <w:numFmt w:val="decimal"/>
      <w:lvlText w:val="%7."/>
      <w:lvlJc w:val="left"/>
      <w:pPr>
        <w:tabs>
          <w:tab w:val="num" w:pos="2722"/>
        </w:tabs>
        <w:ind w:left="2722" w:hanging="346"/>
      </w:pPr>
      <w:rPr>
        <w:rFonts w:hint="default"/>
      </w:rPr>
    </w:lvl>
    <w:lvl w:ilvl="7" w:tplc="E37EF04C">
      <w:start w:val="1"/>
      <w:numFmt w:val="hebrew2"/>
      <w:lvlText w:val="%8."/>
      <w:lvlJc w:val="left"/>
      <w:pPr>
        <w:tabs>
          <w:tab w:val="num" w:pos="3168"/>
        </w:tabs>
        <w:ind w:left="3168" w:hanging="475"/>
      </w:pPr>
      <w:rPr>
        <w:rFonts w:hint="default"/>
      </w:rPr>
    </w:lvl>
    <w:lvl w:ilvl="8" w:tplc="2A8481B2">
      <w:start w:val="1"/>
      <w:numFmt w:val="decimal"/>
      <w:lvlText w:val="%9."/>
      <w:lvlJc w:val="right"/>
      <w:pPr>
        <w:tabs>
          <w:tab w:val="num" w:pos="3485"/>
        </w:tabs>
        <w:ind w:left="3485" w:hanging="173"/>
      </w:pPr>
      <w:rPr>
        <w:rFonts w:hint="default"/>
      </w:rPr>
    </w:lvl>
  </w:abstractNum>
  <w:abstractNum w:abstractNumId="17" w15:restartNumberingAfterBreak="0">
    <w:nsid w:val="5562475F"/>
    <w:multiLevelType w:val="hybridMultilevel"/>
    <w:tmpl w:val="03729034"/>
    <w:lvl w:ilvl="0" w:tplc="0409000F">
      <w:start w:val="1"/>
      <w:numFmt w:val="decimal"/>
      <w:lvlText w:val="%1."/>
      <w:lvlJc w:val="left"/>
      <w:pPr>
        <w:ind w:left="1106" w:hanging="360"/>
      </w:p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18" w15:restartNumberingAfterBreak="0">
    <w:nsid w:val="5BD41A5C"/>
    <w:multiLevelType w:val="hybridMultilevel"/>
    <w:tmpl w:val="C83073C8"/>
    <w:lvl w:ilvl="0" w:tplc="25BC063C">
      <w:start w:val="1"/>
      <w:numFmt w:val="decimal"/>
      <w:lvlText w:val="%1."/>
      <w:lvlJc w:val="left"/>
      <w:pPr>
        <w:tabs>
          <w:tab w:val="num" w:pos="340"/>
        </w:tabs>
        <w:ind w:left="340" w:hanging="340"/>
      </w:pPr>
      <w:rPr>
        <w:rFonts w:cs="David" w:hint="default"/>
        <w:b w:val="0"/>
        <w:bCs w:val="0"/>
        <w:lang w:bidi="he-IL"/>
      </w:rPr>
    </w:lvl>
    <w:lvl w:ilvl="1" w:tplc="CF78B5CA">
      <w:start w:val="1"/>
      <w:numFmt w:val="hebrew1"/>
      <w:lvlText w:val="%2."/>
      <w:lvlJc w:val="center"/>
      <w:pPr>
        <w:tabs>
          <w:tab w:val="num" w:pos="794"/>
        </w:tabs>
        <w:ind w:left="794" w:hanging="340"/>
      </w:pPr>
      <w:rPr>
        <w:rFonts w:hint="default"/>
        <w:lang w:val="en-US"/>
      </w:rPr>
    </w:lvl>
    <w:lvl w:ilvl="2" w:tplc="04090011">
      <w:start w:val="1"/>
      <w:numFmt w:val="decimal"/>
      <w:lvlText w:val="%3)"/>
      <w:lvlJc w:val="left"/>
      <w:pPr>
        <w:tabs>
          <w:tab w:val="num" w:pos="1134"/>
        </w:tabs>
        <w:ind w:left="1134" w:hanging="340"/>
      </w:pPr>
      <w:rPr>
        <w:rFonts w:hint="default"/>
        <w:bCs w:val="0"/>
        <w:iCs w:val="0"/>
      </w:rPr>
    </w:lvl>
    <w:lvl w:ilvl="3" w:tplc="0C149558">
      <w:start w:val="1"/>
      <w:numFmt w:val="hebrew1"/>
      <w:lvlText w:val="%4)"/>
      <w:lvlJc w:val="center"/>
      <w:pPr>
        <w:tabs>
          <w:tab w:val="num" w:pos="1588"/>
        </w:tabs>
        <w:ind w:left="1588" w:hanging="341"/>
      </w:pPr>
      <w:rPr>
        <w:rFonts w:hint="default"/>
      </w:rPr>
    </w:lvl>
    <w:lvl w:ilvl="4" w:tplc="EA602990">
      <w:start w:val="1"/>
      <w:numFmt w:val="decimal"/>
      <w:lvlText w:val="%5."/>
      <w:lvlJc w:val="left"/>
      <w:pPr>
        <w:tabs>
          <w:tab w:val="num" w:pos="1928"/>
        </w:tabs>
        <w:ind w:left="1928" w:hanging="340"/>
      </w:pPr>
      <w:rPr>
        <w:rFonts w:hint="default"/>
        <w:bCs w:val="0"/>
        <w:iCs w:val="0"/>
      </w:rPr>
    </w:lvl>
    <w:lvl w:ilvl="5" w:tplc="4440C3B2">
      <w:start w:val="1"/>
      <w:numFmt w:val="hebrew1"/>
      <w:lvlText w:val="%6."/>
      <w:lvlJc w:val="center"/>
      <w:pPr>
        <w:tabs>
          <w:tab w:val="num" w:pos="2381"/>
        </w:tabs>
        <w:ind w:left="2381" w:hanging="340"/>
      </w:pPr>
      <w:rPr>
        <w:rFonts w:hint="default"/>
      </w:rPr>
    </w:lvl>
    <w:lvl w:ilvl="6" w:tplc="FFFC15D0">
      <w:start w:val="1"/>
      <w:numFmt w:val="decimal"/>
      <w:lvlText w:val="%7."/>
      <w:lvlJc w:val="left"/>
      <w:pPr>
        <w:tabs>
          <w:tab w:val="num" w:pos="2722"/>
        </w:tabs>
        <w:ind w:left="2722" w:hanging="346"/>
      </w:pPr>
      <w:rPr>
        <w:rFonts w:hint="default"/>
      </w:rPr>
    </w:lvl>
    <w:lvl w:ilvl="7" w:tplc="E37EF04C">
      <w:start w:val="1"/>
      <w:numFmt w:val="hebrew2"/>
      <w:lvlText w:val="%8."/>
      <w:lvlJc w:val="left"/>
      <w:pPr>
        <w:tabs>
          <w:tab w:val="num" w:pos="3168"/>
        </w:tabs>
        <w:ind w:left="3168" w:hanging="475"/>
      </w:pPr>
      <w:rPr>
        <w:rFonts w:hint="default"/>
      </w:rPr>
    </w:lvl>
    <w:lvl w:ilvl="8" w:tplc="2A8481B2">
      <w:start w:val="1"/>
      <w:numFmt w:val="decimal"/>
      <w:lvlText w:val="%9."/>
      <w:lvlJc w:val="right"/>
      <w:pPr>
        <w:tabs>
          <w:tab w:val="num" w:pos="3485"/>
        </w:tabs>
        <w:ind w:left="3485" w:hanging="173"/>
      </w:pPr>
      <w:rPr>
        <w:rFonts w:hint="default"/>
      </w:rPr>
    </w:lvl>
  </w:abstractNum>
  <w:abstractNum w:abstractNumId="19" w15:restartNumberingAfterBreak="0">
    <w:nsid w:val="5ED90536"/>
    <w:multiLevelType w:val="hybridMultilevel"/>
    <w:tmpl w:val="50729F2E"/>
    <w:lvl w:ilvl="0" w:tplc="95C051DA">
      <w:start w:val="1"/>
      <w:numFmt w:val="decimal"/>
      <w:lvlText w:val="%1."/>
      <w:lvlJc w:val="left"/>
      <w:pPr>
        <w:ind w:left="1440" w:hanging="360"/>
      </w:pPr>
      <w:rPr>
        <w:rFonts w:cs="Times New Roman" w:hint="default"/>
        <w:b/>
        <w:u w:val="none"/>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0" w15:restartNumberingAfterBreak="0">
    <w:nsid w:val="7E3761E9"/>
    <w:multiLevelType w:val="hybridMultilevel"/>
    <w:tmpl w:val="C83073C8"/>
    <w:lvl w:ilvl="0" w:tplc="25BC063C">
      <w:start w:val="1"/>
      <w:numFmt w:val="decimal"/>
      <w:lvlText w:val="%1."/>
      <w:lvlJc w:val="left"/>
      <w:pPr>
        <w:tabs>
          <w:tab w:val="num" w:pos="340"/>
        </w:tabs>
        <w:ind w:left="340" w:hanging="340"/>
      </w:pPr>
      <w:rPr>
        <w:rFonts w:cs="David" w:hint="default"/>
        <w:b w:val="0"/>
        <w:bCs w:val="0"/>
        <w:lang w:bidi="he-IL"/>
      </w:rPr>
    </w:lvl>
    <w:lvl w:ilvl="1" w:tplc="CF78B5CA">
      <w:start w:val="1"/>
      <w:numFmt w:val="hebrew1"/>
      <w:lvlText w:val="%2."/>
      <w:lvlJc w:val="center"/>
      <w:pPr>
        <w:tabs>
          <w:tab w:val="num" w:pos="794"/>
        </w:tabs>
        <w:ind w:left="794" w:hanging="340"/>
      </w:pPr>
      <w:rPr>
        <w:rFonts w:hint="default"/>
        <w:lang w:val="en-US"/>
      </w:rPr>
    </w:lvl>
    <w:lvl w:ilvl="2" w:tplc="04090011">
      <w:start w:val="1"/>
      <w:numFmt w:val="decimal"/>
      <w:lvlText w:val="%3)"/>
      <w:lvlJc w:val="left"/>
      <w:pPr>
        <w:tabs>
          <w:tab w:val="num" w:pos="1134"/>
        </w:tabs>
        <w:ind w:left="1134" w:hanging="340"/>
      </w:pPr>
      <w:rPr>
        <w:rFonts w:hint="default"/>
        <w:bCs w:val="0"/>
        <w:iCs w:val="0"/>
      </w:rPr>
    </w:lvl>
    <w:lvl w:ilvl="3" w:tplc="0C149558">
      <w:start w:val="1"/>
      <w:numFmt w:val="hebrew1"/>
      <w:lvlText w:val="%4)"/>
      <w:lvlJc w:val="center"/>
      <w:pPr>
        <w:tabs>
          <w:tab w:val="num" w:pos="1588"/>
        </w:tabs>
        <w:ind w:left="1588" w:hanging="341"/>
      </w:pPr>
      <w:rPr>
        <w:rFonts w:hint="default"/>
      </w:rPr>
    </w:lvl>
    <w:lvl w:ilvl="4" w:tplc="EA602990">
      <w:start w:val="1"/>
      <w:numFmt w:val="decimal"/>
      <w:lvlText w:val="%5."/>
      <w:lvlJc w:val="left"/>
      <w:pPr>
        <w:tabs>
          <w:tab w:val="num" w:pos="1928"/>
        </w:tabs>
        <w:ind w:left="1928" w:hanging="340"/>
      </w:pPr>
      <w:rPr>
        <w:rFonts w:hint="default"/>
        <w:bCs w:val="0"/>
        <w:iCs w:val="0"/>
      </w:rPr>
    </w:lvl>
    <w:lvl w:ilvl="5" w:tplc="4440C3B2">
      <w:start w:val="1"/>
      <w:numFmt w:val="hebrew1"/>
      <w:lvlText w:val="%6."/>
      <w:lvlJc w:val="center"/>
      <w:pPr>
        <w:tabs>
          <w:tab w:val="num" w:pos="2381"/>
        </w:tabs>
        <w:ind w:left="2381" w:hanging="340"/>
      </w:pPr>
      <w:rPr>
        <w:rFonts w:hint="default"/>
      </w:rPr>
    </w:lvl>
    <w:lvl w:ilvl="6" w:tplc="FFFC15D0">
      <w:start w:val="1"/>
      <w:numFmt w:val="decimal"/>
      <w:lvlText w:val="%7."/>
      <w:lvlJc w:val="left"/>
      <w:pPr>
        <w:tabs>
          <w:tab w:val="num" w:pos="2722"/>
        </w:tabs>
        <w:ind w:left="2722" w:hanging="346"/>
      </w:pPr>
      <w:rPr>
        <w:rFonts w:hint="default"/>
      </w:rPr>
    </w:lvl>
    <w:lvl w:ilvl="7" w:tplc="E37EF04C">
      <w:start w:val="1"/>
      <w:numFmt w:val="hebrew2"/>
      <w:lvlText w:val="%8."/>
      <w:lvlJc w:val="left"/>
      <w:pPr>
        <w:tabs>
          <w:tab w:val="num" w:pos="3168"/>
        </w:tabs>
        <w:ind w:left="3168" w:hanging="475"/>
      </w:pPr>
      <w:rPr>
        <w:rFonts w:hint="default"/>
      </w:rPr>
    </w:lvl>
    <w:lvl w:ilvl="8" w:tplc="2A8481B2">
      <w:start w:val="1"/>
      <w:numFmt w:val="decimal"/>
      <w:lvlText w:val="%9."/>
      <w:lvlJc w:val="right"/>
      <w:pPr>
        <w:tabs>
          <w:tab w:val="num" w:pos="3485"/>
        </w:tabs>
        <w:ind w:left="3485" w:hanging="173"/>
      </w:pPr>
      <w:rPr>
        <w:rFonts w:hint="default"/>
      </w:rPr>
    </w:lvl>
  </w:abstractNum>
  <w:num w:numId="1">
    <w:abstractNumId w:val="7"/>
  </w:num>
  <w:num w:numId="2">
    <w:abstractNumId w:val="16"/>
  </w:num>
  <w:num w:numId="3">
    <w:abstractNumId w:val="2"/>
  </w:num>
  <w:num w:numId="4">
    <w:abstractNumId w:val="1"/>
  </w:num>
  <w:num w:numId="5">
    <w:abstractNumId w:val="12"/>
  </w:num>
  <w:num w:numId="6">
    <w:abstractNumId w:val="9"/>
  </w:num>
  <w:num w:numId="7">
    <w:abstractNumId w:val="15"/>
  </w:num>
  <w:num w:numId="8">
    <w:abstractNumId w:val="3"/>
  </w:num>
  <w:num w:numId="9">
    <w:abstractNumId w:val="5"/>
  </w:num>
  <w:num w:numId="10">
    <w:abstractNumId w:val="11"/>
  </w:num>
  <w:num w:numId="11">
    <w:abstractNumId w:val="19"/>
  </w:num>
  <w:num w:numId="12">
    <w:abstractNumId w:val="4"/>
  </w:num>
  <w:num w:numId="13">
    <w:abstractNumId w:val="13"/>
  </w:num>
  <w:num w:numId="14">
    <w:abstractNumId w:val="18"/>
  </w:num>
  <w:num w:numId="15">
    <w:abstractNumId w:val="20"/>
  </w:num>
  <w:num w:numId="16">
    <w:abstractNumId w:val="8"/>
  </w:num>
  <w:num w:numId="17">
    <w:abstractNumId w:val="6"/>
  </w:num>
  <w:num w:numId="18">
    <w:abstractNumId w:val="14"/>
  </w:num>
  <w:num w:numId="19">
    <w:abstractNumId w:val="17"/>
  </w:num>
  <w:num w:numId="20">
    <w:abstractNumId w:val="0"/>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ED3"/>
    <w:rsid w:val="00000001"/>
    <w:rsid w:val="00000305"/>
    <w:rsid w:val="00010A63"/>
    <w:rsid w:val="000219FA"/>
    <w:rsid w:val="000247D8"/>
    <w:rsid w:val="00032F19"/>
    <w:rsid w:val="00040D74"/>
    <w:rsid w:val="0004533E"/>
    <w:rsid w:val="00051968"/>
    <w:rsid w:val="00052EB2"/>
    <w:rsid w:val="000565AF"/>
    <w:rsid w:val="000566BF"/>
    <w:rsid w:val="000570B6"/>
    <w:rsid w:val="00063892"/>
    <w:rsid w:val="00066668"/>
    <w:rsid w:val="000669C1"/>
    <w:rsid w:val="00074DC4"/>
    <w:rsid w:val="000768DA"/>
    <w:rsid w:val="00084161"/>
    <w:rsid w:val="0008700D"/>
    <w:rsid w:val="00091D66"/>
    <w:rsid w:val="000A27DC"/>
    <w:rsid w:val="000A3888"/>
    <w:rsid w:val="000A564E"/>
    <w:rsid w:val="000A6EFF"/>
    <w:rsid w:val="000B39E2"/>
    <w:rsid w:val="000B65EF"/>
    <w:rsid w:val="000C10F3"/>
    <w:rsid w:val="000C2549"/>
    <w:rsid w:val="000C4A0A"/>
    <w:rsid w:val="000E0F5C"/>
    <w:rsid w:val="000E595E"/>
    <w:rsid w:val="000E5B9B"/>
    <w:rsid w:val="000E62FC"/>
    <w:rsid w:val="000E78F6"/>
    <w:rsid w:val="000F3F98"/>
    <w:rsid w:val="000F5863"/>
    <w:rsid w:val="00100673"/>
    <w:rsid w:val="001016D4"/>
    <w:rsid w:val="00110479"/>
    <w:rsid w:val="001132D1"/>
    <w:rsid w:val="00116600"/>
    <w:rsid w:val="00124A53"/>
    <w:rsid w:val="00126900"/>
    <w:rsid w:val="00142921"/>
    <w:rsid w:val="00142E3D"/>
    <w:rsid w:val="001453C7"/>
    <w:rsid w:val="001468CA"/>
    <w:rsid w:val="001469BD"/>
    <w:rsid w:val="00146E46"/>
    <w:rsid w:val="001548B1"/>
    <w:rsid w:val="00163831"/>
    <w:rsid w:val="001640BE"/>
    <w:rsid w:val="00164827"/>
    <w:rsid w:val="00165134"/>
    <w:rsid w:val="00166ED3"/>
    <w:rsid w:val="00173DB3"/>
    <w:rsid w:val="00176B28"/>
    <w:rsid w:val="0018230E"/>
    <w:rsid w:val="00183881"/>
    <w:rsid w:val="0018703B"/>
    <w:rsid w:val="0019276A"/>
    <w:rsid w:val="0019488D"/>
    <w:rsid w:val="00194CC1"/>
    <w:rsid w:val="001A00AB"/>
    <w:rsid w:val="001A0E9E"/>
    <w:rsid w:val="001A5C5A"/>
    <w:rsid w:val="001B1989"/>
    <w:rsid w:val="001B5E13"/>
    <w:rsid w:val="001B6806"/>
    <w:rsid w:val="001C4DBB"/>
    <w:rsid w:val="001D0C56"/>
    <w:rsid w:val="001D1D40"/>
    <w:rsid w:val="001D69EB"/>
    <w:rsid w:val="001E0A6A"/>
    <w:rsid w:val="001E1EF7"/>
    <w:rsid w:val="001E2601"/>
    <w:rsid w:val="001E5C87"/>
    <w:rsid w:val="001E6E40"/>
    <w:rsid w:val="001F1EBB"/>
    <w:rsid w:val="0020037A"/>
    <w:rsid w:val="0020132E"/>
    <w:rsid w:val="00202FE8"/>
    <w:rsid w:val="00204B75"/>
    <w:rsid w:val="002050CC"/>
    <w:rsid w:val="00205C64"/>
    <w:rsid w:val="0021158B"/>
    <w:rsid w:val="0021411F"/>
    <w:rsid w:val="002149F8"/>
    <w:rsid w:val="00215FB7"/>
    <w:rsid w:val="00217B2C"/>
    <w:rsid w:val="00222D6A"/>
    <w:rsid w:val="00223197"/>
    <w:rsid w:val="002246C9"/>
    <w:rsid w:val="002303AE"/>
    <w:rsid w:val="00231238"/>
    <w:rsid w:val="00233DB7"/>
    <w:rsid w:val="00237DCD"/>
    <w:rsid w:val="00241623"/>
    <w:rsid w:val="00246637"/>
    <w:rsid w:val="00247EF7"/>
    <w:rsid w:val="00247F34"/>
    <w:rsid w:val="00256047"/>
    <w:rsid w:val="00274FC2"/>
    <w:rsid w:val="00276D50"/>
    <w:rsid w:val="00285B9D"/>
    <w:rsid w:val="00285CEE"/>
    <w:rsid w:val="00296BEB"/>
    <w:rsid w:val="002A65AF"/>
    <w:rsid w:val="002A6AF4"/>
    <w:rsid w:val="002A7D47"/>
    <w:rsid w:val="002B3F41"/>
    <w:rsid w:val="002B414A"/>
    <w:rsid w:val="002B7DD8"/>
    <w:rsid w:val="002C447D"/>
    <w:rsid w:val="002C45E0"/>
    <w:rsid w:val="002C57F4"/>
    <w:rsid w:val="002E1991"/>
    <w:rsid w:val="002E1D3D"/>
    <w:rsid w:val="002E319F"/>
    <w:rsid w:val="0030117F"/>
    <w:rsid w:val="003043F5"/>
    <w:rsid w:val="00305EB5"/>
    <w:rsid w:val="003148AA"/>
    <w:rsid w:val="00317052"/>
    <w:rsid w:val="00317564"/>
    <w:rsid w:val="00324180"/>
    <w:rsid w:val="003250D1"/>
    <w:rsid w:val="00327925"/>
    <w:rsid w:val="003329BA"/>
    <w:rsid w:val="003410BB"/>
    <w:rsid w:val="003415C1"/>
    <w:rsid w:val="00355623"/>
    <w:rsid w:val="00370B04"/>
    <w:rsid w:val="00376471"/>
    <w:rsid w:val="00377AB0"/>
    <w:rsid w:val="003802B4"/>
    <w:rsid w:val="003839B0"/>
    <w:rsid w:val="00383DD2"/>
    <w:rsid w:val="00390198"/>
    <w:rsid w:val="003927B2"/>
    <w:rsid w:val="00396325"/>
    <w:rsid w:val="003A112D"/>
    <w:rsid w:val="003A1F84"/>
    <w:rsid w:val="003A6930"/>
    <w:rsid w:val="003B2048"/>
    <w:rsid w:val="003B5208"/>
    <w:rsid w:val="003C1915"/>
    <w:rsid w:val="003C2581"/>
    <w:rsid w:val="003C36E5"/>
    <w:rsid w:val="003D331D"/>
    <w:rsid w:val="003D36B2"/>
    <w:rsid w:val="003D7222"/>
    <w:rsid w:val="003E4738"/>
    <w:rsid w:val="003F1F1D"/>
    <w:rsid w:val="0040099A"/>
    <w:rsid w:val="00403647"/>
    <w:rsid w:val="0040443F"/>
    <w:rsid w:val="00406535"/>
    <w:rsid w:val="0041316F"/>
    <w:rsid w:val="00414981"/>
    <w:rsid w:val="004153EA"/>
    <w:rsid w:val="004303CD"/>
    <w:rsid w:val="00436BEF"/>
    <w:rsid w:val="004413BE"/>
    <w:rsid w:val="004456AA"/>
    <w:rsid w:val="00452AD1"/>
    <w:rsid w:val="00452F90"/>
    <w:rsid w:val="00453E28"/>
    <w:rsid w:val="00464018"/>
    <w:rsid w:val="00472ED0"/>
    <w:rsid w:val="0047337F"/>
    <w:rsid w:val="004772D1"/>
    <w:rsid w:val="00490CC5"/>
    <w:rsid w:val="0049404E"/>
    <w:rsid w:val="004A3452"/>
    <w:rsid w:val="004A3B18"/>
    <w:rsid w:val="004B02AE"/>
    <w:rsid w:val="004B0DFE"/>
    <w:rsid w:val="004B263E"/>
    <w:rsid w:val="004B3E5C"/>
    <w:rsid w:val="004B3F13"/>
    <w:rsid w:val="004B50B0"/>
    <w:rsid w:val="004B6018"/>
    <w:rsid w:val="004C19E9"/>
    <w:rsid w:val="004D0B68"/>
    <w:rsid w:val="004D1D58"/>
    <w:rsid w:val="004D4DAF"/>
    <w:rsid w:val="004D5630"/>
    <w:rsid w:val="004E392C"/>
    <w:rsid w:val="004E7DA9"/>
    <w:rsid w:val="004F3524"/>
    <w:rsid w:val="004F35FE"/>
    <w:rsid w:val="004F579D"/>
    <w:rsid w:val="00503857"/>
    <w:rsid w:val="0050411A"/>
    <w:rsid w:val="0051288D"/>
    <w:rsid w:val="0053245B"/>
    <w:rsid w:val="0053329A"/>
    <w:rsid w:val="00537C99"/>
    <w:rsid w:val="00540497"/>
    <w:rsid w:val="00542FE7"/>
    <w:rsid w:val="00544C11"/>
    <w:rsid w:val="00546DD2"/>
    <w:rsid w:val="005476B7"/>
    <w:rsid w:val="00573214"/>
    <w:rsid w:val="00574349"/>
    <w:rsid w:val="005770D0"/>
    <w:rsid w:val="00583F66"/>
    <w:rsid w:val="00585ED3"/>
    <w:rsid w:val="005868FA"/>
    <w:rsid w:val="005878F3"/>
    <w:rsid w:val="0059208D"/>
    <w:rsid w:val="00592496"/>
    <w:rsid w:val="00592704"/>
    <w:rsid w:val="005947DA"/>
    <w:rsid w:val="005A3C06"/>
    <w:rsid w:val="005A465B"/>
    <w:rsid w:val="005B6A88"/>
    <w:rsid w:val="005B72F9"/>
    <w:rsid w:val="005C202C"/>
    <w:rsid w:val="005C3D11"/>
    <w:rsid w:val="005C4D58"/>
    <w:rsid w:val="005C6425"/>
    <w:rsid w:val="005D1772"/>
    <w:rsid w:val="005D66E4"/>
    <w:rsid w:val="005E0BB9"/>
    <w:rsid w:val="005E1035"/>
    <w:rsid w:val="005F7657"/>
    <w:rsid w:val="006011A9"/>
    <w:rsid w:val="0060142D"/>
    <w:rsid w:val="00606439"/>
    <w:rsid w:val="0060751B"/>
    <w:rsid w:val="00611231"/>
    <w:rsid w:val="00612CCD"/>
    <w:rsid w:val="00615CE1"/>
    <w:rsid w:val="00621CAD"/>
    <w:rsid w:val="006240D4"/>
    <w:rsid w:val="00633F86"/>
    <w:rsid w:val="00635F9A"/>
    <w:rsid w:val="0063629E"/>
    <w:rsid w:val="0063642E"/>
    <w:rsid w:val="00647624"/>
    <w:rsid w:val="006519ED"/>
    <w:rsid w:val="0065394D"/>
    <w:rsid w:val="0065507B"/>
    <w:rsid w:val="006655D3"/>
    <w:rsid w:val="00672A8A"/>
    <w:rsid w:val="00677387"/>
    <w:rsid w:val="0067739A"/>
    <w:rsid w:val="0068126B"/>
    <w:rsid w:val="006812B6"/>
    <w:rsid w:val="00683C03"/>
    <w:rsid w:val="006858FA"/>
    <w:rsid w:val="00691824"/>
    <w:rsid w:val="00697677"/>
    <w:rsid w:val="006A26B1"/>
    <w:rsid w:val="006A536A"/>
    <w:rsid w:val="006B0D33"/>
    <w:rsid w:val="006B7114"/>
    <w:rsid w:val="006C1147"/>
    <w:rsid w:val="006C117E"/>
    <w:rsid w:val="006C5944"/>
    <w:rsid w:val="006D286A"/>
    <w:rsid w:val="006D6496"/>
    <w:rsid w:val="006D71F6"/>
    <w:rsid w:val="006E06F4"/>
    <w:rsid w:val="006E0ADB"/>
    <w:rsid w:val="006E0EA6"/>
    <w:rsid w:val="006F3226"/>
    <w:rsid w:val="006F3A04"/>
    <w:rsid w:val="006F64D2"/>
    <w:rsid w:val="006F7A3D"/>
    <w:rsid w:val="00701082"/>
    <w:rsid w:val="00701959"/>
    <w:rsid w:val="00702503"/>
    <w:rsid w:val="0070292B"/>
    <w:rsid w:val="0070353E"/>
    <w:rsid w:val="00705DED"/>
    <w:rsid w:val="00706A50"/>
    <w:rsid w:val="007168A5"/>
    <w:rsid w:val="007201D2"/>
    <w:rsid w:val="00721777"/>
    <w:rsid w:val="00726ED1"/>
    <w:rsid w:val="00733723"/>
    <w:rsid w:val="00734568"/>
    <w:rsid w:val="00743F7C"/>
    <w:rsid w:val="00753CCE"/>
    <w:rsid w:val="007567D4"/>
    <w:rsid w:val="00764AD3"/>
    <w:rsid w:val="007661D9"/>
    <w:rsid w:val="00766E82"/>
    <w:rsid w:val="00771F82"/>
    <w:rsid w:val="00772EB4"/>
    <w:rsid w:val="007764D8"/>
    <w:rsid w:val="00777D6A"/>
    <w:rsid w:val="007820CA"/>
    <w:rsid w:val="007826A7"/>
    <w:rsid w:val="00783000"/>
    <w:rsid w:val="007831C0"/>
    <w:rsid w:val="0078750E"/>
    <w:rsid w:val="00792058"/>
    <w:rsid w:val="007932CC"/>
    <w:rsid w:val="007A2345"/>
    <w:rsid w:val="007A6ECF"/>
    <w:rsid w:val="007B04C3"/>
    <w:rsid w:val="007B43ED"/>
    <w:rsid w:val="007C09B8"/>
    <w:rsid w:val="007C14D7"/>
    <w:rsid w:val="007C2D08"/>
    <w:rsid w:val="007D077B"/>
    <w:rsid w:val="007D1DCF"/>
    <w:rsid w:val="007E02F3"/>
    <w:rsid w:val="007E1000"/>
    <w:rsid w:val="007E27C8"/>
    <w:rsid w:val="007E6DFA"/>
    <w:rsid w:val="007F4A4E"/>
    <w:rsid w:val="007F69D4"/>
    <w:rsid w:val="008052E3"/>
    <w:rsid w:val="008063B6"/>
    <w:rsid w:val="00815CC1"/>
    <w:rsid w:val="00816317"/>
    <w:rsid w:val="00816CF2"/>
    <w:rsid w:val="00817B6D"/>
    <w:rsid w:val="00820347"/>
    <w:rsid w:val="00827697"/>
    <w:rsid w:val="00830FEB"/>
    <w:rsid w:val="0083544F"/>
    <w:rsid w:val="00837867"/>
    <w:rsid w:val="00837CAD"/>
    <w:rsid w:val="0084636D"/>
    <w:rsid w:val="00853BEC"/>
    <w:rsid w:val="00855386"/>
    <w:rsid w:val="00855975"/>
    <w:rsid w:val="0086072F"/>
    <w:rsid w:val="00870AD0"/>
    <w:rsid w:val="00871E08"/>
    <w:rsid w:val="00875324"/>
    <w:rsid w:val="00875A65"/>
    <w:rsid w:val="00877C2B"/>
    <w:rsid w:val="00882046"/>
    <w:rsid w:val="00885347"/>
    <w:rsid w:val="00885753"/>
    <w:rsid w:val="00886272"/>
    <w:rsid w:val="0089389D"/>
    <w:rsid w:val="00897CD3"/>
    <w:rsid w:val="008A01FD"/>
    <w:rsid w:val="008A29AF"/>
    <w:rsid w:val="008A33BA"/>
    <w:rsid w:val="008A3CB8"/>
    <w:rsid w:val="008A40C3"/>
    <w:rsid w:val="008A49B7"/>
    <w:rsid w:val="008A4A25"/>
    <w:rsid w:val="008A611A"/>
    <w:rsid w:val="008B385A"/>
    <w:rsid w:val="008B41B7"/>
    <w:rsid w:val="008B5A39"/>
    <w:rsid w:val="008B5FA5"/>
    <w:rsid w:val="008C01DB"/>
    <w:rsid w:val="008C0ED9"/>
    <w:rsid w:val="008C1374"/>
    <w:rsid w:val="008C4FBA"/>
    <w:rsid w:val="008C5366"/>
    <w:rsid w:val="008C6C05"/>
    <w:rsid w:val="008C75F1"/>
    <w:rsid w:val="008C7822"/>
    <w:rsid w:val="008E418D"/>
    <w:rsid w:val="008E448E"/>
    <w:rsid w:val="008E68BE"/>
    <w:rsid w:val="008F3BBC"/>
    <w:rsid w:val="008F7838"/>
    <w:rsid w:val="00901831"/>
    <w:rsid w:val="00906232"/>
    <w:rsid w:val="00910F22"/>
    <w:rsid w:val="00925CC4"/>
    <w:rsid w:val="009373B5"/>
    <w:rsid w:val="00941E5A"/>
    <w:rsid w:val="009478B3"/>
    <w:rsid w:val="009530C6"/>
    <w:rsid w:val="00953B09"/>
    <w:rsid w:val="009640A8"/>
    <w:rsid w:val="009649DA"/>
    <w:rsid w:val="00976A28"/>
    <w:rsid w:val="00986C87"/>
    <w:rsid w:val="009878C0"/>
    <w:rsid w:val="009A0350"/>
    <w:rsid w:val="009A7D78"/>
    <w:rsid w:val="009F1969"/>
    <w:rsid w:val="009F501C"/>
    <w:rsid w:val="009F5F5C"/>
    <w:rsid w:val="00A05278"/>
    <w:rsid w:val="00A1531E"/>
    <w:rsid w:val="00A17372"/>
    <w:rsid w:val="00A22723"/>
    <w:rsid w:val="00A306AD"/>
    <w:rsid w:val="00A33586"/>
    <w:rsid w:val="00A35D22"/>
    <w:rsid w:val="00A40130"/>
    <w:rsid w:val="00A457F3"/>
    <w:rsid w:val="00A506D1"/>
    <w:rsid w:val="00A51625"/>
    <w:rsid w:val="00A60F32"/>
    <w:rsid w:val="00A61675"/>
    <w:rsid w:val="00A65653"/>
    <w:rsid w:val="00A6613A"/>
    <w:rsid w:val="00A72E69"/>
    <w:rsid w:val="00A7517E"/>
    <w:rsid w:val="00A82292"/>
    <w:rsid w:val="00A82784"/>
    <w:rsid w:val="00A82807"/>
    <w:rsid w:val="00A85E91"/>
    <w:rsid w:val="00A95430"/>
    <w:rsid w:val="00AA4CE2"/>
    <w:rsid w:val="00AB0609"/>
    <w:rsid w:val="00AB117C"/>
    <w:rsid w:val="00AB570C"/>
    <w:rsid w:val="00AB61C2"/>
    <w:rsid w:val="00AC6E8B"/>
    <w:rsid w:val="00AD1662"/>
    <w:rsid w:val="00AD2F68"/>
    <w:rsid w:val="00AD4315"/>
    <w:rsid w:val="00AE52E5"/>
    <w:rsid w:val="00AE58DD"/>
    <w:rsid w:val="00AE5A5A"/>
    <w:rsid w:val="00AE5C1F"/>
    <w:rsid w:val="00AE6BCA"/>
    <w:rsid w:val="00AF0938"/>
    <w:rsid w:val="00AF4538"/>
    <w:rsid w:val="00AF4701"/>
    <w:rsid w:val="00AF4EC3"/>
    <w:rsid w:val="00AF7481"/>
    <w:rsid w:val="00B07485"/>
    <w:rsid w:val="00B130EF"/>
    <w:rsid w:val="00B259CE"/>
    <w:rsid w:val="00B27B4F"/>
    <w:rsid w:val="00B41E0A"/>
    <w:rsid w:val="00B43562"/>
    <w:rsid w:val="00B43AD4"/>
    <w:rsid w:val="00B43C9E"/>
    <w:rsid w:val="00B47551"/>
    <w:rsid w:val="00B53D1C"/>
    <w:rsid w:val="00B553B7"/>
    <w:rsid w:val="00B56C96"/>
    <w:rsid w:val="00B60083"/>
    <w:rsid w:val="00B6238B"/>
    <w:rsid w:val="00B664FB"/>
    <w:rsid w:val="00B72B12"/>
    <w:rsid w:val="00B73C84"/>
    <w:rsid w:val="00B953F5"/>
    <w:rsid w:val="00B9541F"/>
    <w:rsid w:val="00B97146"/>
    <w:rsid w:val="00BB4BBE"/>
    <w:rsid w:val="00BB6B40"/>
    <w:rsid w:val="00BC6164"/>
    <w:rsid w:val="00BC682C"/>
    <w:rsid w:val="00BC786A"/>
    <w:rsid w:val="00BD5041"/>
    <w:rsid w:val="00BE33F3"/>
    <w:rsid w:val="00BE404B"/>
    <w:rsid w:val="00C00149"/>
    <w:rsid w:val="00C04124"/>
    <w:rsid w:val="00C079D3"/>
    <w:rsid w:val="00C11BD1"/>
    <w:rsid w:val="00C170B6"/>
    <w:rsid w:val="00C24F8F"/>
    <w:rsid w:val="00C35DD2"/>
    <w:rsid w:val="00C37440"/>
    <w:rsid w:val="00C37853"/>
    <w:rsid w:val="00C45814"/>
    <w:rsid w:val="00C5332B"/>
    <w:rsid w:val="00C5471B"/>
    <w:rsid w:val="00C55BE5"/>
    <w:rsid w:val="00C6290F"/>
    <w:rsid w:val="00C72963"/>
    <w:rsid w:val="00C802E1"/>
    <w:rsid w:val="00C80D54"/>
    <w:rsid w:val="00C837DF"/>
    <w:rsid w:val="00C931A9"/>
    <w:rsid w:val="00CA72BF"/>
    <w:rsid w:val="00CA7E11"/>
    <w:rsid w:val="00CB1F96"/>
    <w:rsid w:val="00CB5E6C"/>
    <w:rsid w:val="00CB622E"/>
    <w:rsid w:val="00CC2861"/>
    <w:rsid w:val="00CC4B86"/>
    <w:rsid w:val="00CC736E"/>
    <w:rsid w:val="00CD275B"/>
    <w:rsid w:val="00CD389F"/>
    <w:rsid w:val="00CD4CC5"/>
    <w:rsid w:val="00CE7544"/>
    <w:rsid w:val="00CE782F"/>
    <w:rsid w:val="00CE7CB8"/>
    <w:rsid w:val="00CF59CA"/>
    <w:rsid w:val="00CF745A"/>
    <w:rsid w:val="00D01434"/>
    <w:rsid w:val="00D02815"/>
    <w:rsid w:val="00D03F0C"/>
    <w:rsid w:val="00D04081"/>
    <w:rsid w:val="00D053E7"/>
    <w:rsid w:val="00D07B4E"/>
    <w:rsid w:val="00D1050C"/>
    <w:rsid w:val="00D108A9"/>
    <w:rsid w:val="00D13FE2"/>
    <w:rsid w:val="00D15525"/>
    <w:rsid w:val="00D27CBC"/>
    <w:rsid w:val="00D31239"/>
    <w:rsid w:val="00D3343F"/>
    <w:rsid w:val="00D40201"/>
    <w:rsid w:val="00D47F02"/>
    <w:rsid w:val="00D56753"/>
    <w:rsid w:val="00D57282"/>
    <w:rsid w:val="00D62B25"/>
    <w:rsid w:val="00D64A68"/>
    <w:rsid w:val="00D70080"/>
    <w:rsid w:val="00D70D9C"/>
    <w:rsid w:val="00D72536"/>
    <w:rsid w:val="00D73749"/>
    <w:rsid w:val="00D81283"/>
    <w:rsid w:val="00D82FE5"/>
    <w:rsid w:val="00D9645D"/>
    <w:rsid w:val="00DA3D71"/>
    <w:rsid w:val="00DB5E8E"/>
    <w:rsid w:val="00DC58FD"/>
    <w:rsid w:val="00DD4AB6"/>
    <w:rsid w:val="00DD57EF"/>
    <w:rsid w:val="00DD6988"/>
    <w:rsid w:val="00DD6D2B"/>
    <w:rsid w:val="00DE4C95"/>
    <w:rsid w:val="00DE52B8"/>
    <w:rsid w:val="00DE6F4F"/>
    <w:rsid w:val="00E0061D"/>
    <w:rsid w:val="00E017B4"/>
    <w:rsid w:val="00E018FD"/>
    <w:rsid w:val="00E04755"/>
    <w:rsid w:val="00E1025E"/>
    <w:rsid w:val="00E112EA"/>
    <w:rsid w:val="00E14BB7"/>
    <w:rsid w:val="00E155D9"/>
    <w:rsid w:val="00E1580A"/>
    <w:rsid w:val="00E16E61"/>
    <w:rsid w:val="00E21C97"/>
    <w:rsid w:val="00E242A7"/>
    <w:rsid w:val="00E32677"/>
    <w:rsid w:val="00E3471C"/>
    <w:rsid w:val="00E34BD0"/>
    <w:rsid w:val="00E40D68"/>
    <w:rsid w:val="00E4396E"/>
    <w:rsid w:val="00E443B8"/>
    <w:rsid w:val="00E50DB4"/>
    <w:rsid w:val="00E522DA"/>
    <w:rsid w:val="00E56DBF"/>
    <w:rsid w:val="00E61A5A"/>
    <w:rsid w:val="00E71D9A"/>
    <w:rsid w:val="00E73973"/>
    <w:rsid w:val="00E756EF"/>
    <w:rsid w:val="00E827F5"/>
    <w:rsid w:val="00E82F3C"/>
    <w:rsid w:val="00E86D49"/>
    <w:rsid w:val="00E96E89"/>
    <w:rsid w:val="00E977DC"/>
    <w:rsid w:val="00EA077A"/>
    <w:rsid w:val="00EA7D32"/>
    <w:rsid w:val="00EB0461"/>
    <w:rsid w:val="00EB060D"/>
    <w:rsid w:val="00EB0A20"/>
    <w:rsid w:val="00EB5B5C"/>
    <w:rsid w:val="00EC1865"/>
    <w:rsid w:val="00EC28CC"/>
    <w:rsid w:val="00EC51C1"/>
    <w:rsid w:val="00EE0ABA"/>
    <w:rsid w:val="00EE0B5B"/>
    <w:rsid w:val="00EE0F86"/>
    <w:rsid w:val="00EE4D60"/>
    <w:rsid w:val="00EE6457"/>
    <w:rsid w:val="00EE6766"/>
    <w:rsid w:val="00EF5436"/>
    <w:rsid w:val="00F01AE1"/>
    <w:rsid w:val="00F06AAD"/>
    <w:rsid w:val="00F073D5"/>
    <w:rsid w:val="00F12E91"/>
    <w:rsid w:val="00F17C4B"/>
    <w:rsid w:val="00F24E1C"/>
    <w:rsid w:val="00F24FDC"/>
    <w:rsid w:val="00F35AA4"/>
    <w:rsid w:val="00F45BCD"/>
    <w:rsid w:val="00F473D5"/>
    <w:rsid w:val="00F47485"/>
    <w:rsid w:val="00F57080"/>
    <w:rsid w:val="00F616C3"/>
    <w:rsid w:val="00F7606E"/>
    <w:rsid w:val="00F819F0"/>
    <w:rsid w:val="00F823E7"/>
    <w:rsid w:val="00F9422D"/>
    <w:rsid w:val="00FB17F4"/>
    <w:rsid w:val="00FB40AE"/>
    <w:rsid w:val="00FB4628"/>
    <w:rsid w:val="00FB7B5A"/>
    <w:rsid w:val="00FC06F0"/>
    <w:rsid w:val="00FC365B"/>
    <w:rsid w:val="00FD7036"/>
    <w:rsid w:val="00FE1BA1"/>
    <w:rsid w:val="00FE51F3"/>
    <w:rsid w:val="00FF0DFC"/>
    <w:rsid w:val="00FF2972"/>
    <w:rsid w:val="00FF3598"/>
    <w:rsid w:val="00FF46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22526E"/>
  <w15:docId w15:val="{83F4EC7A-2759-4847-AF0E-C0DC1DAD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991"/>
    <w:pPr>
      <w:bidi/>
    </w:pPr>
    <w:rPr>
      <w:sz w:val="24"/>
      <w:szCs w:val="24"/>
      <w:lang w:eastAsia="he-IL"/>
    </w:rPr>
  </w:style>
  <w:style w:type="paragraph" w:styleId="Heading1">
    <w:name w:val="heading 1"/>
    <w:basedOn w:val="Normal"/>
    <w:next w:val="Normal"/>
    <w:qFormat/>
    <w:rsid w:val="002E1991"/>
    <w:pPr>
      <w:keepNext/>
      <w:spacing w:after="120" w:line="360" w:lineRule="auto"/>
      <w:ind w:left="6506" w:right="142"/>
      <w:jc w:val="both"/>
      <w:outlineLvl w:val="0"/>
    </w:pPr>
    <w:rPr>
      <w:rFonts w:cs="David"/>
      <w:i/>
      <w:iCs/>
      <w:lang w:eastAsia="en-US"/>
    </w:rPr>
  </w:style>
  <w:style w:type="paragraph" w:styleId="Heading2">
    <w:name w:val="heading 2"/>
    <w:basedOn w:val="Normal"/>
    <w:next w:val="Normal"/>
    <w:qFormat/>
    <w:rsid w:val="002E1991"/>
    <w:pPr>
      <w:keepNext/>
      <w:tabs>
        <w:tab w:val="left" w:pos="3356"/>
      </w:tabs>
      <w:spacing w:line="360" w:lineRule="auto"/>
      <w:ind w:left="216"/>
      <w:outlineLvl w:val="1"/>
    </w:pPr>
    <w:rPr>
      <w:sz w:val="28"/>
      <w:szCs w:val="28"/>
      <w:lang w:eastAsia="en-US"/>
    </w:rPr>
  </w:style>
  <w:style w:type="paragraph" w:styleId="Heading3">
    <w:name w:val="heading 3"/>
    <w:basedOn w:val="Normal"/>
    <w:next w:val="Normal"/>
    <w:qFormat/>
    <w:rsid w:val="002E1991"/>
    <w:pPr>
      <w:keepNext/>
      <w:tabs>
        <w:tab w:val="left" w:pos="3356"/>
      </w:tabs>
      <w:spacing w:line="360" w:lineRule="auto"/>
      <w:ind w:left="216"/>
      <w:outlineLvl w:val="2"/>
    </w:pPr>
    <w:rPr>
      <w:sz w:val="28"/>
      <w:szCs w:val="28"/>
      <w:u w:val="single"/>
      <w:lang w:eastAsia="en-US"/>
    </w:rPr>
  </w:style>
  <w:style w:type="paragraph" w:styleId="Heading4">
    <w:name w:val="heading 4"/>
    <w:basedOn w:val="Normal"/>
    <w:next w:val="Normal"/>
    <w:qFormat/>
    <w:rsid w:val="002E1991"/>
    <w:pPr>
      <w:keepNext/>
      <w:tabs>
        <w:tab w:val="left" w:pos="3356"/>
      </w:tabs>
      <w:spacing w:line="360" w:lineRule="auto"/>
      <w:ind w:left="216"/>
      <w:jc w:val="right"/>
      <w:outlineLvl w:val="3"/>
    </w:pPr>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E1991"/>
    <w:pPr>
      <w:tabs>
        <w:tab w:val="center" w:pos="4153"/>
        <w:tab w:val="right" w:pos="8306"/>
      </w:tabs>
    </w:pPr>
    <w:rPr>
      <w:lang w:eastAsia="en-US"/>
    </w:rPr>
  </w:style>
  <w:style w:type="character" w:styleId="PageNumber">
    <w:name w:val="page number"/>
    <w:basedOn w:val="DefaultParagraphFont"/>
    <w:rsid w:val="002E1991"/>
  </w:style>
  <w:style w:type="paragraph" w:styleId="Footer">
    <w:name w:val="footer"/>
    <w:basedOn w:val="Normal"/>
    <w:rsid w:val="002E1991"/>
    <w:pPr>
      <w:tabs>
        <w:tab w:val="center" w:pos="4153"/>
        <w:tab w:val="right" w:pos="8306"/>
      </w:tabs>
    </w:pPr>
    <w:rPr>
      <w:lang w:eastAsia="en-US"/>
    </w:rPr>
  </w:style>
  <w:style w:type="paragraph" w:styleId="BodyTextIndent">
    <w:name w:val="Body Text Indent"/>
    <w:basedOn w:val="Normal"/>
    <w:rsid w:val="002E1991"/>
    <w:pPr>
      <w:tabs>
        <w:tab w:val="left" w:pos="3356"/>
      </w:tabs>
      <w:spacing w:line="360" w:lineRule="auto"/>
      <w:ind w:left="216"/>
    </w:pPr>
    <w:rPr>
      <w:sz w:val="28"/>
      <w:szCs w:val="28"/>
      <w:lang w:eastAsia="en-US"/>
    </w:rPr>
  </w:style>
  <w:style w:type="paragraph" w:customStyle="1" w:styleId="a0">
    <w:name w:val="קוביה"/>
    <w:basedOn w:val="BodyText"/>
    <w:rsid w:val="002E1991"/>
    <w:pPr>
      <w:spacing w:after="0" w:line="260" w:lineRule="exact"/>
      <w:ind w:left="6180"/>
      <w:jc w:val="both"/>
    </w:pPr>
    <w:rPr>
      <w:rFonts w:cs="David"/>
      <w:sz w:val="20"/>
      <w:szCs w:val="20"/>
      <w:lang w:eastAsia="en-US"/>
    </w:rPr>
  </w:style>
  <w:style w:type="paragraph" w:customStyle="1" w:styleId="1">
    <w:name w:val="חתימה1"/>
    <w:basedOn w:val="Normal"/>
    <w:rsid w:val="002E1991"/>
    <w:pPr>
      <w:spacing w:before="240" w:line="360" w:lineRule="auto"/>
      <w:ind w:left="6180"/>
      <w:jc w:val="both"/>
    </w:pPr>
    <w:rPr>
      <w:rFonts w:cs="David"/>
      <w:sz w:val="20"/>
    </w:rPr>
  </w:style>
  <w:style w:type="paragraph" w:styleId="BodyText">
    <w:name w:val="Body Text"/>
    <w:basedOn w:val="Normal"/>
    <w:rsid w:val="002E1991"/>
    <w:pPr>
      <w:spacing w:after="120"/>
    </w:pPr>
  </w:style>
  <w:style w:type="paragraph" w:customStyle="1" w:styleId="a1">
    <w:name w:val="אל"/>
    <w:basedOn w:val="a0"/>
    <w:rsid w:val="002E1991"/>
    <w:pPr>
      <w:spacing w:line="300" w:lineRule="exact"/>
      <w:ind w:left="510" w:hanging="425"/>
      <w:jc w:val="left"/>
    </w:pPr>
    <w:rPr>
      <w:szCs w:val="24"/>
      <w:u w:val="single"/>
    </w:rPr>
  </w:style>
  <w:style w:type="paragraph" w:customStyle="1" w:styleId="a2">
    <w:name w:val="הנדון"/>
    <w:basedOn w:val="a1"/>
    <w:rsid w:val="002E1991"/>
    <w:pPr>
      <w:jc w:val="center"/>
    </w:pPr>
    <w:rPr>
      <w:sz w:val="24"/>
      <w:szCs w:val="28"/>
      <w:u w:val="none"/>
    </w:rPr>
  </w:style>
  <w:style w:type="paragraph" w:customStyle="1" w:styleId="a">
    <w:name w:val="תוכן"/>
    <w:basedOn w:val="Normal"/>
    <w:rsid w:val="002E1991"/>
    <w:pPr>
      <w:numPr>
        <w:numId w:val="1"/>
      </w:numPr>
      <w:bidi w:val="0"/>
      <w:spacing w:before="120"/>
      <w:ind w:right="360"/>
    </w:pPr>
    <w:rPr>
      <w:rFonts w:ascii="Times New (W1)" w:hAnsi="Times New (W1)" w:cs="David"/>
      <w:noProof/>
      <w:sz w:val="20"/>
    </w:rPr>
  </w:style>
  <w:style w:type="table" w:styleId="TableGrid">
    <w:name w:val="Table Grid"/>
    <w:basedOn w:val="TableNormal"/>
    <w:rsid w:val="00C6290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701959"/>
    <w:rPr>
      <w:i/>
      <w:iCs/>
    </w:rPr>
  </w:style>
  <w:style w:type="paragraph" w:styleId="FootnoteText">
    <w:name w:val="footnote text"/>
    <w:basedOn w:val="Normal"/>
    <w:link w:val="FootnoteTextChar"/>
    <w:rsid w:val="001453C7"/>
    <w:rPr>
      <w:sz w:val="20"/>
      <w:szCs w:val="20"/>
    </w:rPr>
  </w:style>
  <w:style w:type="character" w:customStyle="1" w:styleId="FootnoteTextChar">
    <w:name w:val="Footnote Text Char"/>
    <w:basedOn w:val="DefaultParagraphFont"/>
    <w:link w:val="FootnoteText"/>
    <w:rsid w:val="001453C7"/>
    <w:rPr>
      <w:lang w:eastAsia="he-IL"/>
    </w:rPr>
  </w:style>
  <w:style w:type="character" w:styleId="FootnoteReference">
    <w:name w:val="footnote reference"/>
    <w:basedOn w:val="DefaultParagraphFont"/>
    <w:rsid w:val="001453C7"/>
    <w:rPr>
      <w:vertAlign w:val="superscript"/>
    </w:rPr>
  </w:style>
  <w:style w:type="paragraph" w:styleId="BalloonText">
    <w:name w:val="Balloon Text"/>
    <w:basedOn w:val="Normal"/>
    <w:semiHidden/>
    <w:rsid w:val="00AF7481"/>
    <w:rPr>
      <w:rFonts w:ascii="Tahoma" w:hAnsi="Tahoma" w:cs="Tahoma"/>
      <w:sz w:val="16"/>
      <w:szCs w:val="16"/>
    </w:rPr>
  </w:style>
  <w:style w:type="character" w:styleId="CommentReference">
    <w:name w:val="annotation reference"/>
    <w:basedOn w:val="DefaultParagraphFont"/>
    <w:semiHidden/>
    <w:rsid w:val="005A3C06"/>
    <w:rPr>
      <w:sz w:val="16"/>
      <w:szCs w:val="16"/>
    </w:rPr>
  </w:style>
  <w:style w:type="paragraph" w:styleId="CommentText">
    <w:name w:val="annotation text"/>
    <w:basedOn w:val="Normal"/>
    <w:semiHidden/>
    <w:rsid w:val="005A3C06"/>
    <w:rPr>
      <w:sz w:val="20"/>
      <w:szCs w:val="20"/>
    </w:rPr>
  </w:style>
  <w:style w:type="paragraph" w:styleId="CommentSubject">
    <w:name w:val="annotation subject"/>
    <w:basedOn w:val="CommentText"/>
    <w:next w:val="CommentText"/>
    <w:semiHidden/>
    <w:rsid w:val="005A3C06"/>
    <w:rPr>
      <w:b/>
      <w:bCs/>
    </w:rPr>
  </w:style>
  <w:style w:type="character" w:customStyle="1" w:styleId="HeaderChar">
    <w:name w:val="Header Char"/>
    <w:basedOn w:val="DefaultParagraphFont"/>
    <w:link w:val="Header"/>
    <w:uiPriority w:val="99"/>
    <w:rsid w:val="001469BD"/>
    <w:rPr>
      <w:sz w:val="24"/>
      <w:szCs w:val="24"/>
    </w:rPr>
  </w:style>
  <w:style w:type="paragraph" w:styleId="ListParagraph">
    <w:name w:val="List Paragraph"/>
    <w:basedOn w:val="Normal"/>
    <w:uiPriority w:val="34"/>
    <w:qFormat/>
    <w:rsid w:val="008C75F1"/>
    <w:pPr>
      <w:ind w:left="720"/>
      <w:contextualSpacing/>
    </w:pPr>
  </w:style>
  <w:style w:type="character" w:styleId="Hyperlink">
    <w:name w:val="Hyperlink"/>
    <w:basedOn w:val="DefaultParagraphFont"/>
    <w:uiPriority w:val="99"/>
    <w:rsid w:val="008C75F1"/>
    <w:rPr>
      <w:rFonts w:cs="Times New Roman"/>
      <w:color w:val="0000FF"/>
      <w:u w:val="single"/>
    </w:rPr>
  </w:style>
  <w:style w:type="character" w:styleId="FollowedHyperlink">
    <w:name w:val="FollowedHyperlink"/>
    <w:basedOn w:val="DefaultParagraphFont"/>
    <w:rsid w:val="0084636D"/>
    <w:rPr>
      <w:color w:val="800080"/>
      <w:u w:val="single"/>
    </w:rPr>
  </w:style>
  <w:style w:type="character" w:customStyle="1" w:styleId="apple-converted-space">
    <w:name w:val="apple-converted-space"/>
    <w:basedOn w:val="DefaultParagraphFont"/>
    <w:rsid w:val="00CF5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61690">
      <w:bodyDiv w:val="1"/>
      <w:marLeft w:val="0"/>
      <w:marRight w:val="0"/>
      <w:marTop w:val="0"/>
      <w:marBottom w:val="0"/>
      <w:divBdr>
        <w:top w:val="none" w:sz="0" w:space="0" w:color="auto"/>
        <w:left w:val="none" w:sz="0" w:space="0" w:color="auto"/>
        <w:bottom w:val="none" w:sz="0" w:space="0" w:color="auto"/>
        <w:right w:val="none" w:sz="0" w:space="0" w:color="auto"/>
      </w:divBdr>
    </w:div>
    <w:div w:id="45640281">
      <w:bodyDiv w:val="1"/>
      <w:marLeft w:val="0"/>
      <w:marRight w:val="0"/>
      <w:marTop w:val="0"/>
      <w:marBottom w:val="0"/>
      <w:divBdr>
        <w:top w:val="none" w:sz="0" w:space="0" w:color="auto"/>
        <w:left w:val="none" w:sz="0" w:space="0" w:color="auto"/>
        <w:bottom w:val="none" w:sz="0" w:space="0" w:color="auto"/>
        <w:right w:val="none" w:sz="0" w:space="0" w:color="auto"/>
      </w:divBdr>
    </w:div>
    <w:div w:id="548152141">
      <w:bodyDiv w:val="1"/>
      <w:marLeft w:val="0"/>
      <w:marRight w:val="0"/>
      <w:marTop w:val="0"/>
      <w:marBottom w:val="0"/>
      <w:divBdr>
        <w:top w:val="none" w:sz="0" w:space="0" w:color="auto"/>
        <w:left w:val="none" w:sz="0" w:space="0" w:color="auto"/>
        <w:bottom w:val="none" w:sz="0" w:space="0" w:color="auto"/>
        <w:right w:val="none" w:sz="0" w:space="0" w:color="auto"/>
      </w:divBdr>
    </w:div>
    <w:div w:id="690648446">
      <w:bodyDiv w:val="1"/>
      <w:marLeft w:val="0"/>
      <w:marRight w:val="0"/>
      <w:marTop w:val="0"/>
      <w:marBottom w:val="0"/>
      <w:divBdr>
        <w:top w:val="none" w:sz="0" w:space="0" w:color="auto"/>
        <w:left w:val="none" w:sz="0" w:space="0" w:color="auto"/>
        <w:bottom w:val="none" w:sz="0" w:space="0" w:color="auto"/>
        <w:right w:val="none" w:sz="0" w:space="0" w:color="auto"/>
      </w:divBdr>
    </w:div>
    <w:div w:id="844785430">
      <w:bodyDiv w:val="1"/>
      <w:marLeft w:val="0"/>
      <w:marRight w:val="0"/>
      <w:marTop w:val="0"/>
      <w:marBottom w:val="0"/>
      <w:divBdr>
        <w:top w:val="none" w:sz="0" w:space="0" w:color="auto"/>
        <w:left w:val="none" w:sz="0" w:space="0" w:color="auto"/>
        <w:bottom w:val="none" w:sz="0" w:space="0" w:color="auto"/>
        <w:right w:val="none" w:sz="0" w:space="0" w:color="auto"/>
      </w:divBdr>
      <w:divsChild>
        <w:div w:id="295912065">
          <w:marLeft w:val="0"/>
          <w:marRight w:val="0"/>
          <w:marTop w:val="0"/>
          <w:marBottom w:val="0"/>
          <w:divBdr>
            <w:top w:val="none" w:sz="0" w:space="0" w:color="auto"/>
            <w:left w:val="none" w:sz="0" w:space="0" w:color="auto"/>
            <w:bottom w:val="none" w:sz="0" w:space="0" w:color="auto"/>
            <w:right w:val="none" w:sz="0" w:space="0" w:color="auto"/>
          </w:divBdr>
        </w:div>
        <w:div w:id="1599827647">
          <w:marLeft w:val="0"/>
          <w:marRight w:val="0"/>
          <w:marTop w:val="0"/>
          <w:marBottom w:val="0"/>
          <w:divBdr>
            <w:top w:val="none" w:sz="0" w:space="0" w:color="auto"/>
            <w:left w:val="none" w:sz="0" w:space="0" w:color="auto"/>
            <w:bottom w:val="none" w:sz="0" w:space="0" w:color="auto"/>
            <w:right w:val="none" w:sz="0" w:space="0" w:color="auto"/>
          </w:divBdr>
        </w:div>
      </w:divsChild>
    </w:div>
    <w:div w:id="1307005915">
      <w:bodyDiv w:val="1"/>
      <w:marLeft w:val="0"/>
      <w:marRight w:val="0"/>
      <w:marTop w:val="0"/>
      <w:marBottom w:val="0"/>
      <w:divBdr>
        <w:top w:val="none" w:sz="0" w:space="0" w:color="auto"/>
        <w:left w:val="none" w:sz="0" w:space="0" w:color="auto"/>
        <w:bottom w:val="none" w:sz="0" w:space="0" w:color="auto"/>
        <w:right w:val="none" w:sz="0" w:space="0" w:color="auto"/>
      </w:divBdr>
      <w:divsChild>
        <w:div w:id="26953071">
          <w:marLeft w:val="0"/>
          <w:marRight w:val="0"/>
          <w:marTop w:val="0"/>
          <w:marBottom w:val="0"/>
          <w:divBdr>
            <w:top w:val="none" w:sz="0" w:space="0" w:color="auto"/>
            <w:left w:val="none" w:sz="0" w:space="0" w:color="auto"/>
            <w:bottom w:val="none" w:sz="0" w:space="0" w:color="auto"/>
            <w:right w:val="none" w:sz="0" w:space="0" w:color="auto"/>
          </w:divBdr>
        </w:div>
        <w:div w:id="1289820854">
          <w:marLeft w:val="0"/>
          <w:marRight w:val="0"/>
          <w:marTop w:val="0"/>
          <w:marBottom w:val="0"/>
          <w:divBdr>
            <w:top w:val="none" w:sz="0" w:space="0" w:color="auto"/>
            <w:left w:val="none" w:sz="0" w:space="0" w:color="auto"/>
            <w:bottom w:val="none" w:sz="0" w:space="0" w:color="auto"/>
            <w:right w:val="none" w:sz="0" w:space="0" w:color="auto"/>
          </w:divBdr>
        </w:div>
      </w:divsChild>
    </w:div>
    <w:div w:id="1659113111">
      <w:bodyDiv w:val="1"/>
      <w:marLeft w:val="0"/>
      <w:marRight w:val="0"/>
      <w:marTop w:val="0"/>
      <w:marBottom w:val="0"/>
      <w:divBdr>
        <w:top w:val="none" w:sz="0" w:space="0" w:color="auto"/>
        <w:left w:val="none" w:sz="0" w:space="0" w:color="auto"/>
        <w:bottom w:val="none" w:sz="0" w:space="0" w:color="auto"/>
        <w:right w:val="none" w:sz="0" w:space="0" w:color="auto"/>
      </w:divBdr>
    </w:div>
    <w:div w:id="1667901417">
      <w:bodyDiv w:val="1"/>
      <w:marLeft w:val="0"/>
      <w:marRight w:val="0"/>
      <w:marTop w:val="0"/>
      <w:marBottom w:val="0"/>
      <w:divBdr>
        <w:top w:val="none" w:sz="0" w:space="0" w:color="auto"/>
        <w:left w:val="none" w:sz="0" w:space="0" w:color="auto"/>
        <w:bottom w:val="none" w:sz="0" w:space="0" w:color="auto"/>
        <w:right w:val="none" w:sz="0" w:space="0" w:color="auto"/>
      </w:divBdr>
    </w:div>
    <w:div w:id="180958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5790964.TALPIOT\My%20Documents\Downloads\&#1514;&#1489;&#1504;&#1497;&#1514;%20&#1500;&#1502;&#1505;&#1502;&#1499;&#1497;&#1501;.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תבנית למסמכים</Template>
  <TotalTime>13</TotalTime>
  <Pages>1</Pages>
  <Words>72</Words>
  <Characters>416</Characters>
  <Application>Microsoft Office Word</Application>
  <DocSecurity>0</DocSecurity>
  <Lines>3</Lines>
  <Paragraphs>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חיל האוויר</vt:lpstr>
      <vt:lpstr>חיל האוויר</vt:lpstr>
    </vt:vector>
  </TitlesOfParts>
  <Company>IDF</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חיל האוויר</dc:title>
  <dc:creator>Lenovo User</dc:creator>
  <cp:lastModifiedBy>מתן אפל</cp:lastModifiedBy>
  <cp:revision>6</cp:revision>
  <cp:lastPrinted>2012-04-23T07:10:00Z</cp:lastPrinted>
  <dcterms:created xsi:type="dcterms:W3CDTF">2016-09-30T19:01:00Z</dcterms:created>
  <dcterms:modified xsi:type="dcterms:W3CDTF">2021-04-29T08:39:00Z</dcterms:modified>
</cp:coreProperties>
</file>